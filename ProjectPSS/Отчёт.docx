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6F76" w14:textId="20DCB39A" w:rsidR="00970806" w:rsidRDefault="00970806" w:rsidP="00970806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CA3C4C1" wp14:editId="4DE2E2CD">
                <wp:simplePos x="0" y="0"/>
                <wp:positionH relativeFrom="margin">
                  <wp:align>center</wp:align>
                </wp:positionH>
                <wp:positionV relativeFrom="paragraph">
                  <wp:posOffset>-354965</wp:posOffset>
                </wp:positionV>
                <wp:extent cx="6554624" cy="9951696"/>
                <wp:effectExtent l="0" t="0" r="17780" b="12065"/>
                <wp:wrapNone/>
                <wp:docPr id="745397644" name="Прямоугольник 745397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624" cy="99516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964EEB" w14:textId="77777777" w:rsidR="00970806" w:rsidRDefault="00970806" w:rsidP="00970806">
                            <w:pPr>
                              <w:spacing w:before="5080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3C4C1" id="Прямоугольник 745397644" o:spid="_x0000_s1026" style="position:absolute;left:0;text-align:left;margin-left:0;margin-top:-27.95pt;width:516.1pt;height:783.6pt;z-index:-251657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" strokeweight="2pt">
                <v:fill opacity="0"/>
                <v:stroke startarrowwidth="narrow" startarrowlength="short" endarrowwidth="narrow" endarrowlength="short"/>
                <v:textbox inset="2.53958mm,1.2694mm,2.53958mm,1.2694mm">
                  <w:txbxContent>
                    <w:p w14:paraId="1B964EEB" w14:textId="77777777" w:rsidR="00970806" w:rsidRDefault="00970806" w:rsidP="00970806">
                      <w:pPr>
                        <w:spacing w:before="5080"/>
                        <w:ind w:firstLine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Частное учреждение образования</w:t>
      </w:r>
    </w:p>
    <w:p w14:paraId="4826E54C" w14:textId="04556B75" w:rsidR="00970806" w:rsidRPr="00CA05CB" w:rsidRDefault="00970806" w:rsidP="00970806">
      <w:pPr>
        <w:ind w:firstLine="0"/>
        <w:jc w:val="center"/>
      </w:pPr>
      <w:r>
        <w:t>«Колледж бизнеса и права»</w:t>
      </w:r>
    </w:p>
    <w:p w14:paraId="65D751A8" w14:textId="77777777" w:rsidR="00970806" w:rsidRDefault="00970806" w:rsidP="00970806">
      <w:pPr>
        <w:spacing w:before="392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 ПО УЧЕБНОЙ ПРАКТИКЕ</w:t>
      </w:r>
    </w:p>
    <w:p w14:paraId="53A36412" w14:textId="77777777" w:rsidR="00970806" w:rsidRDefault="00970806" w:rsidP="00970806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ПО ВЕБ-ПРОГРАММИРОВАНИЮ </w:t>
      </w:r>
    </w:p>
    <w:p w14:paraId="17376FE0" w14:textId="0AB818FD" w:rsidR="00970806" w:rsidRPr="00812FC3" w:rsidRDefault="00970806" w:rsidP="00970806">
      <w:pPr>
        <w:spacing w:after="28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СОЗДАНИЕ САЙТА</w:t>
      </w:r>
      <w:r w:rsidRPr="00A6167B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«РАЗРАБОТКА САЙТА ИНТЕРНЕТ-МАГАЗИНА ВЕЛОСИПЕДОВ»</w:t>
      </w:r>
    </w:p>
    <w:p w14:paraId="2FD5BB99" w14:textId="26220984" w:rsidR="00970806" w:rsidRDefault="00970806" w:rsidP="0055693B">
      <w:pPr>
        <w:spacing w:after="2800"/>
        <w:ind w:firstLine="0"/>
        <w:jc w:val="center"/>
      </w:pPr>
      <w:r>
        <w:t>ОП Т.2920</w:t>
      </w:r>
      <w:r w:rsidRPr="000A19CB">
        <w:t>01</w:t>
      </w:r>
      <w:r>
        <w:t>.401</w:t>
      </w:r>
    </w:p>
    <w:p w14:paraId="358AA0B1" w14:textId="79FAC198" w:rsidR="00970806" w:rsidRDefault="00970806" w:rsidP="00970806">
      <w:pPr>
        <w:spacing w:after="280"/>
        <w:ind w:firstLine="0"/>
      </w:pPr>
      <w:r>
        <w:t>Руководитель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 К.В. </w:t>
      </w:r>
      <w:proofErr w:type="spellStart"/>
      <w:r>
        <w:t>Веренич</w:t>
      </w:r>
      <w:proofErr w:type="spellEnd"/>
      <w:r>
        <w:t xml:space="preserve"> )</w:t>
      </w:r>
    </w:p>
    <w:p w14:paraId="2243846A" w14:textId="3CCAA5E5" w:rsidR="00970806" w:rsidRPr="00780790" w:rsidRDefault="00970806" w:rsidP="00970806">
      <w:pPr>
        <w:ind w:firstLine="0"/>
      </w:pPr>
      <w:r>
        <w:t>Обучающийся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( </w:t>
      </w:r>
      <w:proofErr w:type="spellStart"/>
      <w:r>
        <w:t>Д.Р.Буев</w:t>
      </w:r>
      <w:proofErr w:type="spellEnd"/>
      <w:proofErr w:type="gramEnd"/>
      <w:r>
        <w:t xml:space="preserve"> </w:t>
      </w:r>
      <w:r w:rsidR="00385E5E" w:rsidRPr="00385E5E">
        <w:t xml:space="preserve"> </w:t>
      </w:r>
      <w:r w:rsidR="00385E5E">
        <w:rPr>
          <w:lang w:val="en-US"/>
        </w:rPr>
        <w:t xml:space="preserve">       </w:t>
      </w:r>
      <w:r>
        <w:t>)</w:t>
      </w:r>
    </w:p>
    <w:p w14:paraId="60198555" w14:textId="3A073B71" w:rsidR="00970806" w:rsidRDefault="00970806" w:rsidP="0055693B">
      <w:pPr>
        <w:spacing w:before="3920"/>
        <w:ind w:firstLine="0"/>
        <w:jc w:val="center"/>
      </w:pPr>
      <w:r>
        <w:t>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368604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FBFB5E" w14:textId="1248AF05" w:rsidR="00667379" w:rsidRPr="00667379" w:rsidRDefault="00667379" w:rsidP="00667379">
          <w:pPr>
            <w:pStyle w:val="af4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6737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120F9CC3" w14:textId="2CAA639E" w:rsidR="00667379" w:rsidRDefault="00667379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53109" w:history="1">
            <w:r w:rsidRPr="00AC7548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9491" w14:textId="2EC58606" w:rsidR="00667379" w:rsidRDefault="009E63F9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8553110" w:history="1">
            <w:r w:rsidR="00667379" w:rsidRPr="00AC7548">
              <w:rPr>
                <w:rStyle w:val="ae"/>
                <w:noProof/>
              </w:rPr>
              <w:t>1 Сущность, задачи создания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_Toc198553110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4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4A397390" w14:textId="2E188D49" w:rsidR="00667379" w:rsidRDefault="009E63F9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8553111" w:history="1">
            <w:r w:rsidR="00667379" w:rsidRPr="00AC7548">
              <w:rPr>
                <w:rStyle w:val="ae"/>
                <w:noProof/>
              </w:rPr>
              <w:t>1.1 Цели создания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_Toc198553111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4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191342F1" w14:textId="46DBE37A" w:rsidR="00667379" w:rsidRDefault="009E63F9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8553112" w:history="1">
            <w:r w:rsidR="00667379" w:rsidRPr="00AC7548">
              <w:rPr>
                <w:rStyle w:val="ae"/>
                <w:noProof/>
              </w:rPr>
              <w:t>1.2 Проектирование содержимого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_Toc198553112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4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12FBD30C" w14:textId="1FBC6327" w:rsidR="00667379" w:rsidRDefault="009E63F9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8553113" w:history="1">
            <w:r w:rsidR="00667379" w:rsidRPr="00AC7548">
              <w:rPr>
                <w:rStyle w:val="ae"/>
                <w:noProof/>
              </w:rPr>
              <w:t>2 Проектирование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_Toc198553113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5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61DC2F60" w14:textId="049E9A6F" w:rsidR="00667379" w:rsidRDefault="009E63F9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8553114" w:history="1">
            <w:r w:rsidR="00667379" w:rsidRPr="00AC7548">
              <w:rPr>
                <w:rStyle w:val="ae"/>
                <w:noProof/>
              </w:rPr>
              <w:t>2.1 Структура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_Toc198553114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5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571262AB" w14:textId="6E0D4346" w:rsidR="00667379" w:rsidRDefault="009E63F9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8553115" w:history="1">
            <w:r w:rsidR="00667379" w:rsidRPr="00AC7548">
              <w:rPr>
                <w:rStyle w:val="ae"/>
                <w:noProof/>
              </w:rPr>
              <w:t>2.2 Дизайн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_Toc198553115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5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7760306E" w14:textId="604AF66B" w:rsidR="00667379" w:rsidRDefault="009E63F9" w:rsidP="00667379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8553116" w:history="1">
            <w:r w:rsidR="00667379" w:rsidRPr="00AC7548">
              <w:rPr>
                <w:rStyle w:val="ae"/>
                <w:noProof/>
              </w:rPr>
              <w:t>2.3 Создание макета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_Toc198553116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5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402EE4E5" w14:textId="19349A96" w:rsidR="00667379" w:rsidRDefault="009E63F9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8553117" w:history="1">
            <w:r w:rsidR="00667379" w:rsidRPr="00AC7548">
              <w:rPr>
                <w:rStyle w:val="ae"/>
                <w:noProof/>
              </w:rPr>
              <w:t>3 Верстка сайта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_Toc198553117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6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6210059F" w14:textId="121B2C4C" w:rsidR="00667379" w:rsidRDefault="009E63F9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8553118" w:history="1">
            <w:r w:rsidR="00667379" w:rsidRPr="00AC7548">
              <w:rPr>
                <w:rStyle w:val="ae"/>
                <w:noProof/>
              </w:rPr>
              <w:t>Заключение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_Toc198553118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7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1BB49C33" w14:textId="4D28A80B" w:rsidR="00667379" w:rsidRDefault="009E63F9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8553119" w:history="1">
            <w:r w:rsidR="00667379" w:rsidRPr="00AC7548">
              <w:rPr>
                <w:rStyle w:val="ae"/>
                <w:noProof/>
              </w:rPr>
              <w:t>Список информационных источников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_Toc198553119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8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7AD91888" w14:textId="377F197E" w:rsidR="00667379" w:rsidRDefault="009E63F9" w:rsidP="00667379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8553120" w:history="1">
            <w:r w:rsidR="00667379" w:rsidRPr="00AC7548">
              <w:rPr>
                <w:rStyle w:val="ae"/>
                <w:noProof/>
              </w:rPr>
              <w:t>ПРИЛОЖЕНИЕ А</w:t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tab/>
            </w:r>
            <w:r w:rsidR="00667379">
              <w:rPr>
                <w:noProof/>
                <w:webHidden/>
              </w:rPr>
              <w:fldChar w:fldCharType="begin"/>
            </w:r>
            <w:r w:rsidR="00667379">
              <w:rPr>
                <w:noProof/>
                <w:webHidden/>
              </w:rPr>
              <w:instrText xml:space="preserve"> PAGEREF _Toc198553120 \h </w:instrText>
            </w:r>
            <w:r w:rsidR="00667379">
              <w:rPr>
                <w:noProof/>
                <w:webHidden/>
              </w:rPr>
            </w:r>
            <w:r w:rsidR="00667379">
              <w:rPr>
                <w:noProof/>
                <w:webHidden/>
              </w:rPr>
              <w:fldChar w:fldCharType="separate"/>
            </w:r>
            <w:r w:rsidR="00667379">
              <w:rPr>
                <w:noProof/>
                <w:webHidden/>
              </w:rPr>
              <w:t>9</w:t>
            </w:r>
            <w:r w:rsidR="00667379">
              <w:rPr>
                <w:noProof/>
                <w:webHidden/>
              </w:rPr>
              <w:fldChar w:fldCharType="end"/>
            </w:r>
          </w:hyperlink>
        </w:p>
        <w:p w14:paraId="61E71D0A" w14:textId="20A9F8B1" w:rsidR="00667379" w:rsidRDefault="00667379" w:rsidP="00667379">
          <w:r>
            <w:rPr>
              <w:b/>
              <w:bCs/>
            </w:rPr>
            <w:fldChar w:fldCharType="end"/>
          </w:r>
        </w:p>
      </w:sdtContent>
    </w:sdt>
    <w:p w14:paraId="4A8AE0E4" w14:textId="4C6517E4" w:rsidR="00667379" w:rsidRDefault="00667379">
      <w:pPr>
        <w:spacing w:after="160" w:line="259" w:lineRule="auto"/>
        <w:ind w:firstLine="0"/>
        <w:jc w:val="left"/>
      </w:pPr>
      <w:r w:rsidRPr="00E3322C">
        <w:rPr>
          <w:rFonts w:eastAsia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4297C880" wp14:editId="38C048C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61150" cy="9932670"/>
                <wp:effectExtent l="0" t="0" r="0" b="1143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50" cy="9932670"/>
                          <a:chOff x="2051303" y="0"/>
                          <a:chExt cx="6687248" cy="7560000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2051303" y="0"/>
                            <a:ext cx="6687248" cy="7560000"/>
                            <a:chOff x="0" y="0"/>
                            <a:chExt cx="20297" cy="20000"/>
                          </a:xfrm>
                        </wpg:grpSpPr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0"/>
                              <a:ext cx="2029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250332" w14:textId="77777777" w:rsidR="00667379" w:rsidRDefault="00667379" w:rsidP="0066737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DF86975" w14:textId="77777777" w:rsidR="00667379" w:rsidRDefault="00667379" w:rsidP="00667379">
                                <w:pPr>
                                  <w:pStyle w:val="af4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993" y="17183"/>
                              <a:ext cx="2" cy="1038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10" y="1717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2186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>
                              <a:off x="4919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6557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" name="Прямая со стрелкой 29"/>
                          <wps:cNvCnPr/>
                          <wps:spPr>
                            <a:xfrm>
                              <a:off x="7650" y="17183"/>
                              <a:ext cx="2" cy="2796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15848" y="18239"/>
                              <a:ext cx="4" cy="69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10" y="19293"/>
                              <a:ext cx="7621" cy="2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" name="Прямая со стрелкой 32"/>
                          <wps:cNvCnPr/>
                          <wps:spPr>
                            <a:xfrm>
                              <a:off x="10" y="1964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3BD5BF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5883FF9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AF2145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1403DD9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358F7B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37233B9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DB1ADC0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04638AC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9D08B1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507539D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C39AFD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0C1AF1A5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0B4FF1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  <w:p w14:paraId="3AA9E48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2B0CF1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61C225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3D61DBA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E35A50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1B0929A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98FCE5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CEC0EA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6FA690A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7F9C9F10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68F218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C05DD2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80137D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61C73E4A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3AD9658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56D724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2C6E6F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79B09A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B78C48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318854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EBDAF8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E04043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6B21D27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B9348E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2C61094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1ACF10F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2A89C40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97F07E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95E51A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26E66E0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6D93F7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6D2367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C46A10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3E25BC55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8B6DE8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2A8385C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2AF3D78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67D5DDD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2AC524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77DC569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AF2A390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2979BAE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E03355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1C21F7CA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E2BC82A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50AACD8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39C48FA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7" name="Прямоугольник 37"/>
                          <wps:cNvSpPr/>
                          <wps:spPr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23A64F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63AFDB5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C7DC29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2F9EE09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D1BC51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2D641BC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48B86C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27BE4B13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A52D62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66EF074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AF7694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008F19B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CD9850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  <w:p w14:paraId="0FD11C5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438D67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E9457F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661BE6A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76DC7B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9930F1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9B6E93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491E4A4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A14A1C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748FC953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B2B7A8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5E084CC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F776AC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23483C5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540C78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  <w:p w14:paraId="413356AB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990A2AE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B22213" w14:textId="63C7CE4F" w:rsidR="00667379" w:rsidRPr="004238BA" w:rsidRDefault="004238BA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2</w:t>
                                </w:r>
                              </w:p>
                              <w:p w14:paraId="74D209E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8D26B9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7B771C3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382039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4DD12FF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D291A3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5CDEF4B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05ED064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2</w:t>
                                </w:r>
                              </w:p>
                              <w:p w14:paraId="006D8A3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55BF31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3389790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BF58F78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  <w:p w14:paraId="568DBB6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65C626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7756" y="17444"/>
                              <a:ext cx="12158" cy="7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A4DA4" w14:textId="13E07380" w:rsidR="00667379" w:rsidRPr="00385E5E" w:rsidRDefault="00385E5E" w:rsidP="00667379">
                                <w:pPr>
                                  <w:jc w:val="center"/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36"/>
                                    <w:szCs w:val="36"/>
                                  </w:rPr>
                                  <w:t>О</w:t>
                                </w:r>
                                <w:r w:rsidR="00667379" w:rsidRPr="00385E5E"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36"/>
                                    <w:szCs w:val="36"/>
                                  </w:rPr>
                                  <w:t>П Т.292001.401 ПЗ</w:t>
                                </w:r>
                              </w:p>
                              <w:p w14:paraId="43717BB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3A343E3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Т.716007.401 ПЗ</w:t>
                                </w:r>
                              </w:p>
                              <w:p w14:paraId="59704EB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4883751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Т.716009.401 ПЗ</w:t>
                                </w:r>
                              </w:p>
                              <w:p w14:paraId="38BEF5CB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0E83EA5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Т.716007.401 ПЗ</w:t>
                                </w:r>
                              </w:p>
                              <w:p w14:paraId="38B807E0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712DE3E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ОП Т.893023</w:t>
                                </w:r>
                              </w:p>
                              <w:p w14:paraId="79E4970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1831C0B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Т.716007.401 ПЗ</w:t>
                                </w:r>
                              </w:p>
                              <w:p w14:paraId="2DD7C1D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9351C64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Т.716009.401 ПЗ</w:t>
                                </w:r>
                              </w:p>
                              <w:p w14:paraId="158F11C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CA8E265" w14:textId="77777777" w:rsidR="00667379" w:rsidRDefault="00667379" w:rsidP="00667379">
                                <w:pPr>
                                  <w:ind w:right="-115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КП Т.716007.401 ПЗ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1" name="Прямая со стрелкой 41"/>
                          <wps:cNvCnPr/>
                          <wps:spPr>
                            <a:xfrm>
                              <a:off x="12" y="1823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" name="Прямая со стрелкой 42"/>
                          <wps:cNvCnPr/>
                          <wps:spPr>
                            <a:xfrm>
                              <a:off x="25" y="17881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" name="Прямая со стрелкой 43"/>
                          <wps:cNvCnPr/>
                          <wps:spPr>
                            <a:xfrm>
                              <a:off x="10" y="1752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4" name="Прямая со стрелкой 44"/>
                          <wps:cNvCnPr/>
                          <wps:spPr>
                            <a:xfrm>
                              <a:off x="10" y="18938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5" name="Прямая со стрелкой 45"/>
                          <wps:cNvCnPr/>
                          <wps:spPr>
                            <a:xfrm>
                              <a:off x="10" y="18583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46" name="Группа 46"/>
                          <wpg:cNvGrpSpPr/>
                          <wpg:grpSpPr>
                            <a:xfrm>
                              <a:off x="39" y="18267"/>
                              <a:ext cx="4772" cy="373"/>
                              <a:chOff x="39" y="18267"/>
                              <a:chExt cx="19879" cy="24059"/>
                            </a:xfrm>
                          </wpg:grpSpPr>
                          <wps:wsp>
                            <wps:cNvPr id="47" name="Прямоугольник 47"/>
                            <wps:cNvSpPr/>
                            <wps:spPr>
                              <a:xfrm>
                                <a:off x="39" y="18267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1C089D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09835D8F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FA8E76E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5DC32E7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3D989D5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6B896F9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28BE5EE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1C0093BC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D305695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2276705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4BF9344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3481684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3894334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  <w:p w14:paraId="23E40792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E03322B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48" name="Прямоугольник 48"/>
                            <wps:cNvSpPr/>
                            <wps:spPr>
                              <a:xfrm>
                                <a:off x="9200" y="18267"/>
                                <a:ext cx="10718" cy="240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85BE5D" w14:textId="77777777" w:rsidR="00667379" w:rsidRPr="00761AD7" w:rsidRDefault="00667379" w:rsidP="00667379">
                                  <w:pPr>
                                    <w:spacing w:line="276" w:lineRule="auto"/>
                                    <w:ind w:firstLine="0"/>
                                    <w:textDirection w:val="btLr"/>
                                    <w:rPr>
                                      <w:rFonts w:cs="Times New Roman"/>
                                    </w:rPr>
                                  </w:pPr>
                                  <w:r w:rsidRPr="00761AD7">
                                    <w:rPr>
                                      <w:rFonts w:eastAsia="ISOCPEUR" w:cs="Times New Roman"/>
                                      <w:i/>
                                      <w:color w:val="000000"/>
                                      <w:sz w:val="16"/>
                                    </w:rPr>
                                    <w:t>Буев Д.Р.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49" name="Группа 49"/>
                          <wpg:cNvGrpSpPr/>
                          <wpg:grpSpPr>
                            <a:xfrm>
                              <a:off x="39" y="18599"/>
                              <a:ext cx="4801" cy="324"/>
                              <a:chOff x="39" y="17644"/>
                              <a:chExt cx="19999" cy="20970"/>
                            </a:xfrm>
                          </wpg:grpSpPr>
                          <wps:wsp>
                            <wps:cNvPr id="50" name="Прямоугольник 50"/>
                            <wps:cNvSpPr/>
                            <wps:spPr>
                              <a:xfrm>
                                <a:off x="39" y="186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C70A63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2FE635D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DACEDBF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5E29946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C2EE8FD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2EAD2D3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4AD7CC3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4E982B7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EC954C5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4CC5D4C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C8157AC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690D38D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B4AD518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  <w:p w14:paraId="40DDC1A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65AE588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51" name="Прямоугольник 51"/>
                            <wps:cNvSpPr/>
                            <wps:spPr>
                              <a:xfrm>
                                <a:off x="9320" y="17644"/>
                                <a:ext cx="10718" cy="20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6834EE" w14:textId="7A6B0E1F" w:rsidR="00667379" w:rsidRPr="00761AD7" w:rsidRDefault="00157061" w:rsidP="00667379">
                                  <w:pPr>
                                    <w:ind w:firstLine="0"/>
                                    <w:textDirection w:val="btLr"/>
                                    <w:rPr>
                                      <w:rFonts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ISOCPEUR" w:cs="Times New Roman"/>
                                      <w:i/>
                                      <w:color w:val="000000"/>
                                      <w:sz w:val="16"/>
                                    </w:rPr>
                                    <w:t>Веренич</w:t>
                                  </w:r>
                                  <w:proofErr w:type="spellEnd"/>
                                  <w:r>
                                    <w:rPr>
                                      <w:rFonts w:eastAsia="ISOCPEUR" w:cs="Times New Roman"/>
                                      <w:i/>
                                      <w:color w:val="000000"/>
                                      <w:sz w:val="16"/>
                                    </w:rPr>
                                    <w:t xml:space="preserve"> К.В.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52" name="Группа 52"/>
                          <wpg:cNvGrpSpPr/>
                          <wpg:grpSpPr>
                            <a:xfrm>
                              <a:off x="39" y="18969"/>
                              <a:ext cx="4801" cy="309"/>
                              <a:chOff x="39" y="18969"/>
                              <a:chExt cx="19999" cy="20000"/>
                            </a:xfrm>
                          </wpg:grpSpPr>
                          <wps:wsp>
                            <wps:cNvPr id="53" name="Прямоугольник 53"/>
                            <wps:cNvSpPr/>
                            <wps:spPr>
                              <a:xfrm>
                                <a:off x="39" y="18969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CF5DC0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324C7C4C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B493884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0309EFA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F3CA3E1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4467B50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9988031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4A7ACFE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486FE00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29CB3678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3F565B8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284C32AA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E40701D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  <w:p w14:paraId="5919BF88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BD5AAAF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Т. контр.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54" name="Прямоугольник 54"/>
                            <wps:cNvSpPr/>
                            <wps:spPr>
                              <a:xfrm>
                                <a:off x="9320" y="18969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0BF930" w14:textId="77777777" w:rsidR="00667379" w:rsidRDefault="00667379" w:rsidP="00667379">
                                  <w:pPr>
                                    <w:textDirection w:val="btLr"/>
                                  </w:pPr>
                                </w:p>
                                <w:p w14:paraId="3A638C7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8118063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2771BCC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E72460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0F5BAE2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E0F545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D24023F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97706E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650817E" w14:textId="77777777" w:rsidR="00667379" w:rsidRDefault="00667379" w:rsidP="00667379">
                                  <w:pPr>
                                    <w:textDirection w:val="btLr"/>
                                  </w:pPr>
                                </w:p>
                                <w:p w14:paraId="698493BD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E24B91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1DE664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C05817C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A4562E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2EFA470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E842DD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55" name="Группа 55"/>
                          <wpg:cNvGrpSpPr/>
                          <wpg:grpSpPr>
                            <a:xfrm>
                              <a:off x="39" y="19314"/>
                              <a:ext cx="4801" cy="310"/>
                              <a:chOff x="39" y="19314"/>
                              <a:chExt cx="19999" cy="20000"/>
                            </a:xfrm>
                          </wpg:grpSpPr>
                          <wps:wsp>
                            <wps:cNvPr id="56" name="Прямоугольник 56"/>
                            <wps:cNvSpPr/>
                            <wps:spPr>
                              <a:xfrm>
                                <a:off x="39" y="193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B60C8F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400C6CB7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7B38D1D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7E3959D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93871CE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0572F0D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58E051B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54669B9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F6C1EA9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71E130AD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71563A4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3A9C8217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1377B55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  <w:p w14:paraId="68833096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BEBD9FD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57" name="Прямоугольник 57"/>
                            <wps:cNvSpPr/>
                            <wps:spPr>
                              <a:xfrm>
                                <a:off x="9320" y="19314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CCFF03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A600402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086AC7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9937F7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A8CD198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75168E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931E743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A81FFE3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8425566" w14:textId="77777777" w:rsidR="00667379" w:rsidRDefault="00667379" w:rsidP="00667379">
                                  <w:pPr>
                                    <w:textDirection w:val="btLr"/>
                                  </w:pPr>
                                </w:p>
                                <w:p w14:paraId="63D2EACA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D864530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13191B4E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539432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0D1CB0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B672E5A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06A05DD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58" name="Группа 58"/>
                          <wpg:cNvGrpSpPr/>
                          <wpg:grpSpPr>
                            <a:xfrm>
                              <a:off x="39" y="19660"/>
                              <a:ext cx="4801" cy="309"/>
                              <a:chOff x="39" y="19660"/>
                              <a:chExt cx="19999" cy="20000"/>
                            </a:xfrm>
                          </wpg:grpSpPr>
                          <wps:wsp>
                            <wps:cNvPr id="59" name="Прямоугольник 59"/>
                            <wps:cNvSpPr/>
                            <wps:spPr>
                              <a:xfrm>
                                <a:off x="39" y="1966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15B92B" w14:textId="77777777" w:rsidR="00667379" w:rsidRDefault="00667379" w:rsidP="00667379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5D6DA03A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51A8C9C7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5351C909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039A2DC6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4CDAADB1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7C4631F1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2BF6F82B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3C9B48C9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2C442595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4D628172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570CD4B8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22497CAC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  <w:p w14:paraId="7840A68D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14:paraId="634267C8" w14:textId="77777777" w:rsidR="00667379" w:rsidRDefault="00667379" w:rsidP="00667379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60" name="Прямоугольник 60"/>
                            <wps:cNvSpPr/>
                            <wps:spPr>
                              <a:xfrm>
                                <a:off x="9320" y="1966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1F3019" w14:textId="77777777" w:rsidR="00157061" w:rsidRPr="00761AD7" w:rsidRDefault="00157061" w:rsidP="00157061">
                                  <w:pPr>
                                    <w:ind w:firstLine="0"/>
                                    <w:textDirection w:val="btLr"/>
                                    <w:rPr>
                                      <w:rFonts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ISOCPEUR" w:cs="Times New Roman"/>
                                      <w:i/>
                                      <w:color w:val="000000"/>
                                      <w:sz w:val="16"/>
                                    </w:rPr>
                                    <w:t>Веренич</w:t>
                                  </w:r>
                                  <w:proofErr w:type="spellEnd"/>
                                  <w:r>
                                    <w:rPr>
                                      <w:rFonts w:eastAsia="ISOCPEUR" w:cs="Times New Roman"/>
                                      <w:i/>
                                      <w:color w:val="000000"/>
                                      <w:sz w:val="16"/>
                                    </w:rPr>
                                    <w:t xml:space="preserve"> К.В.</w:t>
                                  </w:r>
                                </w:p>
                                <w:p w14:paraId="3E3C05F0" w14:textId="77777777" w:rsidR="00667379" w:rsidRDefault="00667379" w:rsidP="0066737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s:wsp>
                          <wps:cNvPr id="61" name="Прямая со стрелкой 61"/>
                          <wps:cNvCnPr/>
                          <wps:spPr>
                            <a:xfrm>
                              <a:off x="14208" y="18239"/>
                              <a:ext cx="2" cy="174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Прямоугольник 62"/>
                          <wps:cNvSpPr/>
                          <wps:spPr>
                            <a:xfrm>
                              <a:off x="7818" y="18427"/>
                              <a:ext cx="6292" cy="1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A957D4" w14:textId="57A07049" w:rsidR="00667379" w:rsidRPr="0072578B" w:rsidRDefault="00157061" w:rsidP="00667379">
                                <w:pPr>
                                  <w:ind w:firstLine="0"/>
                                  <w:jc w:val="center"/>
                                  <w:rPr>
                                    <w:rFonts w:ascii="ISOCPEUR" w:eastAsia="ISOCPEUR" w:hAnsi="ISOCPEUR" w:cs="ISOCPEUR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РАЗРАБОТКА САЙТА ИНТЕРНЕТ-МАГАЗИНА ВЕЛОСИПЕДОВ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  <wps:wsp>
                          <wps:cNvPr id="63" name="Прямая со стрелкой 63"/>
                          <wps:cNvCnPr/>
                          <wps:spPr>
                            <a:xfrm>
                              <a:off x="14221" y="18587"/>
                              <a:ext cx="576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2" name="Прямая со стрелкой 745397632"/>
                          <wps:cNvCnPr/>
                          <wps:spPr>
                            <a:xfrm>
                              <a:off x="14219" y="18939"/>
                              <a:ext cx="5769" cy="2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3" name="Прямая со стрелкой 745397633"/>
                          <wps:cNvCnPr/>
                          <wps:spPr>
                            <a:xfrm>
                              <a:off x="17487" y="18239"/>
                              <a:ext cx="3" cy="69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4" name="Прямоугольник 745397634"/>
                          <wps:cNvSpPr/>
                          <wps:spPr>
                            <a:xfrm>
                              <a:off x="14295" y="18258"/>
                              <a:ext cx="1474" cy="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1BCE58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6EC7ED84" w14:textId="77777777" w:rsidR="00667379" w:rsidRPr="00595A25" w:rsidRDefault="00667379" w:rsidP="00667379">
                                <w:pPr>
                                  <w:spacing w:before="60"/>
                                  <w:ind w:firstLine="0"/>
                                  <w:jc w:val="center"/>
                                  <w:textDirection w:val="btLr"/>
                                  <w:rPr>
                                    <w:rFonts w:cs="Times New Roman"/>
                                  </w:rPr>
                                </w:pPr>
                                <w:r w:rsidRPr="00595A25"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06EFE235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BC5CB78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2E1B879F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712EAE1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6DA4FBA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2031473F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1D8709F7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096068B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7685FD13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0D4AC867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8F6CCB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7F1781C2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43D9D90D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7689F04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23A92762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2B58A6A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2FE3C8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6E648AB6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  <w:p w14:paraId="222A648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F5E612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  <w:p w14:paraId="72C13EFF" w14:textId="77777777" w:rsidR="00667379" w:rsidRDefault="00667379" w:rsidP="00667379">
                                <w:pPr>
                                  <w:spacing w:before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45397635" name="Прямоугольник 745397635"/>
                          <wps:cNvSpPr/>
                          <wps:spPr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F20E5B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6A1D6A4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583595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1B0680B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384FC3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7FCBCC7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87034A5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13A06CF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C8217F4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75DDB0A6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4CEB54F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190E6BD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94C16A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570D2489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E3F73E3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45397636" name="Прямоугольник 745397636"/>
                          <wps:cNvSpPr/>
                          <wps:spPr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8C8CDF" w14:textId="77777777" w:rsidR="00667379" w:rsidRPr="00B3510E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31</w:t>
                                </w:r>
                              </w:p>
                              <w:p w14:paraId="450532F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381BD9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55</w:t>
                                </w:r>
                              </w:p>
                              <w:p w14:paraId="53526394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AC3010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50</w:t>
                                </w:r>
                              </w:p>
                              <w:p w14:paraId="460A4DD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4592014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3A30531E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AF1740C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50</w:t>
                                </w:r>
                              </w:p>
                              <w:p w14:paraId="4BFDDB82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4DADA7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55</w:t>
                                </w:r>
                              </w:p>
                              <w:p w14:paraId="3AFC4267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A8C3937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45397637" name="Прямая со стрелкой 745397637"/>
                          <wps:cNvCnPr/>
                          <wps:spPr>
                            <a:xfrm>
                              <a:off x="14755" y="18594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8" name="Прямая со стрелкой 745397638"/>
                          <wps:cNvCnPr/>
                          <wps:spPr>
                            <a:xfrm>
                              <a:off x="15303" y="18599"/>
                              <a:ext cx="0" cy="334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5397639" name="Прямоугольник 745397639"/>
                          <wps:cNvSpPr/>
                          <wps:spPr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FFA858" w14:textId="77777777" w:rsidR="00667379" w:rsidRDefault="00667379" w:rsidP="00667379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 w:rsidRPr="000C4454"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1CEA20C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CF8EA01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5436158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9E4F53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1F9F637F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0B8BAEE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09E8145B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7619D02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66D1272C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0D8ADD6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13919EF8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48C5AB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  <w:p w14:paraId="27814D41" w14:textId="77777777" w:rsidR="00667379" w:rsidRDefault="00667379" w:rsidP="00667379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67D70E9" w14:textId="77777777" w:rsidR="00667379" w:rsidRDefault="00667379" w:rsidP="0066737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97C880" id="Группа 2" o:spid="_x0000_s1027" style="position:absolute;margin-left:0;margin-top:0;width:524.5pt;height:782.1pt;z-index:-251655168;mso-wrap-distance-left:0;mso-wrap-distance-right:0;mso-position-horizontal:center;mso-position-horizontal-relative:margin;mso-position-vertical:center;mso-position-vertical-relative:margin;mso-width-relative:margin;mso-height-relative:margin" coordorigin="20513" coordsize="6687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">
                <v:group id="Группа 5" o:spid="_x0000_s1028" style="position:absolute;left:20513;width:66872;height:75600" coordsize="202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19" o:spid="_x0000_s1029" style="position:absolute;width:20297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23250332" w14:textId="77777777" w:rsidR="00667379" w:rsidRDefault="00667379" w:rsidP="0066737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21" o:spid="_x0000_s103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DF86975" w14:textId="77777777" w:rsidR="00667379" w:rsidRDefault="00667379" w:rsidP="00667379">
                          <w:pPr>
                            <w:pStyle w:val="af4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2" o:spid="_x0000_s1031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3c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" strokeweight="2pt"/>
                  <v:shape id="Прямая со стрелкой 23" o:spid="_x0000_s1032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  <v:shape id="Прямая со стрелкой 26" o:spid="_x0000_s1033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" strokeweight="2pt"/>
                  <v:shape id="Прямая со стрелкой 27" o:spid="_x0000_s1034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" strokeweight="2pt"/>
                  <v:shape id="Прямая со стрелкой 28" o:spid="_x0000_s1035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" strokeweight="2pt"/>
                  <v:shape id="Прямая со стрелкой 29" o:spid="_x0000_s1036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" strokeweight="2pt"/>
                  <v:shape id="Прямая со стрелкой 30" o:spid="_x0000_s1037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" strokeweight="2pt"/>
                  <v:shape id="Прямая со стрелкой 31" o:spid="_x0000_s1038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2WAwwAAANsAAAAPAAAAZHJzL2Rvd25yZXYueG1sRI9Bi8Iw&#10;FITvC/6H8IS9LJpWYa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cp9lgMMAAADbAAAADwAA&#10;AAAAAAAAAAAAAAAHAgAAZHJzL2Rvd25yZXYueG1sUEsFBgAAAAADAAMAtwAAAPcCAAAAAA==&#10;" strokeweight="1pt"/>
                  <v:shape id="Прямая со стрелкой 32" o:spid="_x0000_s1039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v3wwAAANsAAAAPAAAAZHJzL2Rvd25yZXYueG1sRI9Bi8Iw&#10;FITvC/sfwhO8LGuqwl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gk3798MAAADbAAAADwAA&#10;AAAAAAAAAAAAAAAHAgAAZHJzL2Rvd25yZXYueG1sUEsFBgAAAAADAAMAtwAAAPcCAAAAAA==&#10;" strokeweight="1pt"/>
                  <v:rect id="Прямоугольник 33" o:spid="_x0000_s104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7E3BD5BF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5883FF9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AF2145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1403DD9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358F7B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37233B9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DB1ADC0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04638AC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9D08B1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507539D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C39AFD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0C1AF1A5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0B4FF1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  <w:p w14:paraId="3AA9E48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2B0CF1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Прямоугольник 34" o:spid="_x0000_s104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C61C225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3D61DBA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E35A50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1B0929A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98FCE5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CEC0EA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6FA690A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7F9C9F10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68F218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C05DD2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80137D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61C73E4A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3AD9658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56D724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2C6E6F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35" o:spid="_x0000_s104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14:paraId="1479B09A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1B78C48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318854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5EBDAF8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E04043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6B21D27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B9348E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2C61094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1ACF10F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02A89C40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97F07E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395E51A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26E66E0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  <w:p w14:paraId="106D93F7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6D2367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Прямоугольник 36" o:spid="_x0000_s104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44C46A10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3E25BC55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8B6DE8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2A8385C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2AF3D78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67D5DDD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2AC524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77DC569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AF2A390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2979BAE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E03355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1C21F7CA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E2BC82A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  <w:p w14:paraId="50AACD8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39C48FA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Прямоугольник 37" o:spid="_x0000_s104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2523A64F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63AFDB5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C7DC29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2F9EE09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D1BC51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2D641BC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48B86C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27BE4B13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A52D62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66EF074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AF7694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008F19B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CD9850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  <w:p w14:paraId="0FD11C5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438D67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угольник 38" o:spid="_x0000_s104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<v:textbox inset="1pt,1pt,1pt,1pt">
                      <w:txbxContent>
                        <w:p w14:paraId="4EE9457F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661BE6A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76DC7B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9930F1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9B6E93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491E4A4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A14A1C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748FC953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B2B7A8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5E084CC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F776AC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23483C5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540C78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  <w:p w14:paraId="413356AB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990A2AE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39" o:spid="_x0000_s104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48B22213" w14:textId="63C7CE4F" w:rsidR="00667379" w:rsidRPr="004238BA" w:rsidRDefault="004238BA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2</w:t>
                          </w:r>
                        </w:p>
                        <w:p w14:paraId="74D209E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8D26B9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7B771C3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382039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4DD12FF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D291A3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5CDEF4B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05ED064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2</w:t>
                          </w:r>
                        </w:p>
                        <w:p w14:paraId="006D8A3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55BF31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3389790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BF58F78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  <w:p w14:paraId="568DBB6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65C626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40" o:spid="_x0000_s1047" style="position:absolute;left:7756;top:17444;width:12158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7FAA4DA4" w14:textId="13E07380" w:rsidR="00667379" w:rsidRPr="00385E5E" w:rsidRDefault="00385E5E" w:rsidP="00667379">
                          <w:pPr>
                            <w:jc w:val="center"/>
                            <w:rPr>
                              <w:rFonts w:eastAsia="ISOCPEUR" w:cs="Times New Roman"/>
                              <w:i/>
                              <w:color w:val="0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eastAsia="ISOCPEUR" w:cs="Times New Roman"/>
                              <w:i/>
                              <w:color w:val="000000"/>
                              <w:sz w:val="36"/>
                              <w:szCs w:val="36"/>
                            </w:rPr>
                            <w:t>О</w:t>
                          </w:r>
                          <w:r w:rsidR="00667379" w:rsidRPr="00385E5E">
                            <w:rPr>
                              <w:rFonts w:eastAsia="ISOCPEUR" w:cs="Times New Roman"/>
                              <w:i/>
                              <w:color w:val="000000"/>
                              <w:sz w:val="36"/>
                              <w:szCs w:val="36"/>
                            </w:rPr>
                            <w:t>П Т.292001.401 ПЗ</w:t>
                          </w:r>
                        </w:p>
                        <w:p w14:paraId="43717BB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3A343E3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Т.716007.401 ПЗ</w:t>
                          </w:r>
                        </w:p>
                        <w:p w14:paraId="59704EB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4883751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Т.716009.401 ПЗ</w:t>
                          </w:r>
                        </w:p>
                        <w:p w14:paraId="38BEF5CB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0E83EA5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Т.716007.401 ПЗ</w:t>
                          </w:r>
                        </w:p>
                        <w:p w14:paraId="38B807E0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712DE3E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ОП Т.893023</w:t>
                          </w:r>
                        </w:p>
                        <w:p w14:paraId="79E4970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1831C0B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Т.716007.401 ПЗ</w:t>
                          </w:r>
                        </w:p>
                        <w:p w14:paraId="2DD7C1D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9351C64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Т.716009.401 ПЗ</w:t>
                          </w:r>
                        </w:p>
                        <w:p w14:paraId="158F11C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CA8E265" w14:textId="77777777" w:rsidR="00667379" w:rsidRDefault="00667379" w:rsidP="00667379">
                          <w:pPr>
                            <w:ind w:right="-115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КП Т.716007.401 ПЗ</w:t>
                          </w:r>
                        </w:p>
                      </w:txbxContent>
                    </v:textbox>
                  </v:rect>
                  <v:shape id="Прямая со стрелкой 41" o:spid="_x0000_s1048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" strokeweight="2pt"/>
                  <v:shape id="Прямая со стрелкой 42" o:spid="_x0000_s1049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3h8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" strokeweight="2pt"/>
                  <v:shape id="Прямая со стрелкой 43" o:spid="_x0000_s1050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" strokeweight="1pt"/>
                  <v:shape id="Прямая со стрелкой 44" o:spid="_x0000_s1051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" strokeweight="1pt"/>
                  <v:shape id="Прямая со стрелкой 45" o:spid="_x0000_s1052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" strokeweight="1pt"/>
                  <v:group id="Группа 46" o:spid="_x0000_s1053" style="position:absolute;left:39;top:18267;width:4772;height:373" coordorigin="39,18267" coordsize="19879,24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Прямоугольник 47" o:spid="_x0000_s1054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<v:textbox inset="1pt,1pt,1pt,1pt">
                        <w:txbxContent>
                          <w:p w14:paraId="771C089D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09835D8F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FA8E76E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5DC32E7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3D989D5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6B896F9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28BE5EE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1C0093BC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D305695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2276705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4BF9344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3481684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3894334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  <w:p w14:paraId="23E40792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E03322B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v:textbox>
                    </v:rect>
                    <v:rect id="Прямоугольник 48" o:spid="_x0000_s1055" style="position:absolute;left:9200;top:18267;width:10718;height:2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<v:textbox inset="1pt,1pt,1pt,1pt">
                        <w:txbxContent>
                          <w:p w14:paraId="6E85BE5D" w14:textId="77777777" w:rsidR="00667379" w:rsidRPr="00761AD7" w:rsidRDefault="00667379" w:rsidP="00667379">
                            <w:pPr>
                              <w:spacing w:line="276" w:lineRule="auto"/>
                              <w:ind w:firstLine="0"/>
                              <w:textDirection w:val="btLr"/>
                              <w:rPr>
                                <w:rFonts w:cs="Times New Roman"/>
                              </w:rPr>
                            </w:pPr>
                            <w:r w:rsidRPr="00761AD7">
                              <w:rPr>
                                <w:rFonts w:eastAsia="ISOCPEUR" w:cs="Times New Roman"/>
                                <w:i/>
                                <w:color w:val="000000"/>
                                <w:sz w:val="16"/>
                              </w:rPr>
                              <w:t>Буев Д.Р.</w:t>
                            </w:r>
                          </w:p>
                        </w:txbxContent>
                      </v:textbox>
                    </v:rect>
                  </v:group>
                  <v:group id="Группа 49" o:spid="_x0000_s1056" style="position:absolute;left:39;top:18599;width:4801;height:324" coordorigin="39,17644" coordsize="19999,2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rect id="Прямоугольник 50" o:spid="_x0000_s1057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<v:textbox inset="1pt,1pt,1pt,1pt">
                        <w:txbxContent>
                          <w:p w14:paraId="35C70A63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2FE635D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DACEDBF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5E29946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C2EE8FD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2EAD2D3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4AD7CC3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4E982B7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EC954C5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4CC5D4C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C8157AC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690D38D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B4AD518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  <w:p w14:paraId="40DDC1A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65AE588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v:textbox>
                    </v:rect>
                    <v:rect id="Прямоугольник 51" o:spid="_x0000_s1058" style="position:absolute;left:9320;top:17644;width:10718;height:20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<v:textbox inset="1pt,1pt,1pt,1pt">
                        <w:txbxContent>
                          <w:p w14:paraId="666834EE" w14:textId="7A6B0E1F" w:rsidR="00667379" w:rsidRPr="00761AD7" w:rsidRDefault="00157061" w:rsidP="00667379">
                            <w:pPr>
                              <w:ind w:firstLine="0"/>
                              <w:textDirection w:val="btLr"/>
                              <w:rPr>
                                <w:rFonts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eastAsia="ISOCPEUR" w:cs="Times New Roman"/>
                                <w:i/>
                                <w:color w:val="000000"/>
                                <w:sz w:val="16"/>
                              </w:rPr>
                              <w:t>Веренич</w:t>
                            </w:r>
                            <w:proofErr w:type="spellEnd"/>
                            <w:r>
                              <w:rPr>
                                <w:rFonts w:eastAsia="ISOCPEUR" w:cs="Times New Roman"/>
                                <w:i/>
                                <w:color w:val="000000"/>
                                <w:sz w:val="16"/>
                              </w:rPr>
                              <w:t xml:space="preserve"> К.В.</w:t>
                            </w:r>
                          </w:p>
                        </w:txbxContent>
                      </v:textbox>
                    </v:rect>
                  </v:group>
                  <v:group id="Группа 52" o:spid="_x0000_s1059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Прямоугольник 53" o:spid="_x0000_s1060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<v:textbox inset="1pt,1pt,1pt,1pt">
                        <w:txbxContent>
                          <w:p w14:paraId="54CF5DC0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324C7C4C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B493884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0309EFA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F3CA3E1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4467B50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9988031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4A7ACFE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486FE00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29CB3678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3F565B8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284C32AA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E40701D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  <w:p w14:paraId="5919BF88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BD5AAAF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Т. контр.</w:t>
                            </w:r>
                          </w:p>
                        </w:txbxContent>
                      </v:textbox>
                    </v:rect>
                    <v:rect id="Прямоугольник 54" o:spid="_x0000_s1061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<v:textbox inset="1pt,1pt,1pt,1pt">
                        <w:txbxContent>
                          <w:p w14:paraId="640BF930" w14:textId="77777777" w:rsidR="00667379" w:rsidRDefault="00667379" w:rsidP="00667379">
                            <w:pPr>
                              <w:textDirection w:val="btLr"/>
                            </w:pPr>
                          </w:p>
                          <w:p w14:paraId="3A638C7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8118063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2771BCC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E72460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0F5BAE2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E0F545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D24023F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97706E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650817E" w14:textId="77777777" w:rsidR="00667379" w:rsidRDefault="00667379" w:rsidP="00667379">
                            <w:pPr>
                              <w:textDirection w:val="btLr"/>
                            </w:pPr>
                          </w:p>
                          <w:p w14:paraId="698493BD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E24B91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1DE664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C05817C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A4562E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2EFA470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E842DD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Группа 55" o:spid="_x0000_s1062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ect id="Прямоугольник 56" o:spid="_x0000_s1063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<v:textbox inset="1pt,1pt,1pt,1pt">
                        <w:txbxContent>
                          <w:p w14:paraId="01B60C8F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400C6CB7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7B38D1D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7E3959D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93871CE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0572F0D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58E051B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54669B9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F6C1EA9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71E130AD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71563A4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3A9C8217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1377B55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  <w:p w14:paraId="68833096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BEBD9FD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v:textbox>
                    </v:rect>
                    <v:rect id="Прямоугольник 57" o:spid="_x0000_s1064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      <v:textbox inset="1pt,1pt,1pt,1pt">
                        <w:txbxContent>
                          <w:p w14:paraId="63CCFF03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A600402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086AC7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9937F7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A8CD198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75168E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931E743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A81FFE3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8425566" w14:textId="77777777" w:rsidR="00667379" w:rsidRDefault="00667379" w:rsidP="00667379">
                            <w:pPr>
                              <w:textDirection w:val="btLr"/>
                            </w:pPr>
                          </w:p>
                          <w:p w14:paraId="63D2EACA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D864530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3191B4E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539432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0D1CB0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B672E5A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06A05DD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Группа 58" o:spid="_x0000_s1065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Прямоугольник 59" o:spid="_x0000_s1066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  <v:textbox inset="1pt,1pt,1pt,1pt">
                        <w:txbxContent>
                          <w:p w14:paraId="7515B92B" w14:textId="77777777" w:rsidR="00667379" w:rsidRDefault="00667379" w:rsidP="00667379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5D6DA03A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1A8C9C7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5351C909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39A2DC6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4CDAADB1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C4631F1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2BF6F82B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C9B48C9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2C442595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D628172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570CD4B8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2497CAC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  <w:p w14:paraId="7840A68D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34267C8" w14:textId="77777777" w:rsidR="00667379" w:rsidRDefault="00667379" w:rsidP="00667379">
                            <w:pPr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Утверд.</w:t>
                            </w:r>
                          </w:p>
                        </w:txbxContent>
                      </v:textbox>
                    </v:rect>
                    <v:rect id="Прямоугольник 60" o:spid="_x0000_s1067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<v:textbox inset="1pt,1pt,1pt,1pt">
                        <w:txbxContent>
                          <w:p w14:paraId="541F3019" w14:textId="77777777" w:rsidR="00157061" w:rsidRPr="00761AD7" w:rsidRDefault="00157061" w:rsidP="00157061">
                            <w:pPr>
                              <w:ind w:firstLine="0"/>
                              <w:textDirection w:val="btLr"/>
                              <w:rPr>
                                <w:rFonts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eastAsia="ISOCPEUR" w:cs="Times New Roman"/>
                                <w:i/>
                                <w:color w:val="000000"/>
                                <w:sz w:val="16"/>
                              </w:rPr>
                              <w:t>Веренич</w:t>
                            </w:r>
                            <w:proofErr w:type="spellEnd"/>
                            <w:r>
                              <w:rPr>
                                <w:rFonts w:eastAsia="ISOCPEUR" w:cs="Times New Roman"/>
                                <w:i/>
                                <w:color w:val="000000"/>
                                <w:sz w:val="16"/>
                              </w:rPr>
                              <w:t xml:space="preserve"> К.В.</w:t>
                            </w:r>
                          </w:p>
                          <w:p w14:paraId="3E3C05F0" w14:textId="77777777" w:rsidR="00667379" w:rsidRDefault="00667379" w:rsidP="0066737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Прямая со стрелкой 61" o:spid="_x0000_s1068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" strokeweight="2pt"/>
                  <v:rect id="Прямоугольник 62" o:spid="_x0000_s1069" style="position:absolute;left:7818;top:18427;width:6292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" filled="f" stroked="f">
                    <v:textbox inset="1pt,1pt,1pt,1pt">
                      <w:txbxContent>
                        <w:p w14:paraId="22A957D4" w14:textId="57A07049" w:rsidR="00667379" w:rsidRPr="0072578B" w:rsidRDefault="00157061" w:rsidP="00667379">
                          <w:pPr>
                            <w:ind w:firstLine="0"/>
                            <w:jc w:val="center"/>
                            <w:rPr>
                              <w:rFonts w:ascii="ISOCPEUR" w:eastAsia="ISOCPEUR" w:hAnsi="ISOCPEUR" w:cs="ISOCPEUR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  <w:t>РАЗРАБОТКА САЙТА ИНТЕРНЕТ-МАГАЗИНА ВЕЛОСИПЕДОВ</w:t>
                          </w:r>
                        </w:p>
                      </w:txbxContent>
                    </v:textbox>
                  </v:rect>
                  <v:shape id="Прямая со стрелкой 63" o:spid="_x0000_s1070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<v:shape id="Прямая со стрелкой 745397632" o:spid="_x0000_s1071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" strokeweight="2pt"/>
                  <v:shape id="Прямая со стрелкой 745397633" o:spid="_x0000_s1072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" strokeweight="2pt"/>
                  <v:rect id="Прямоугольник 745397634" o:spid="_x0000_s1073" style="position:absolute;left:14295;top:18258;width:1474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" filled="f" stroked="f">
                    <v:textbox inset="1pt,1pt,1pt,1pt">
                      <w:txbxContent>
                        <w:p w14:paraId="3D1BCE58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6EC7ED84" w14:textId="77777777" w:rsidR="00667379" w:rsidRPr="00595A25" w:rsidRDefault="00667379" w:rsidP="00667379">
                          <w:pPr>
                            <w:spacing w:before="60"/>
                            <w:ind w:firstLine="0"/>
                            <w:jc w:val="center"/>
                            <w:textDirection w:val="btLr"/>
                            <w:rPr>
                              <w:rFonts w:cs="Times New Roman"/>
                            </w:rPr>
                          </w:pPr>
                          <w:r w:rsidRPr="00595A25">
                            <w:rPr>
                              <w:rFonts w:eastAsia="ISOCPEUR" w:cs="Times New Roman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06EFE235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BC5CB78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2E1B879F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712EAE1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6DA4FBA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2031473F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1D8709F7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096068B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7685FD13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0D4AC867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8F6CCB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7F1781C2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43D9D90D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7689F04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23A92762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2B58A6A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2FE3C8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6E648AB6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  <w:p w14:paraId="222A648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F5E612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Лит.</w:t>
                          </w:r>
                        </w:p>
                        <w:p w14:paraId="72C13EFF" w14:textId="77777777" w:rsidR="00667379" w:rsidRDefault="00667379" w:rsidP="00667379">
                          <w:pPr>
                            <w:spacing w:before="12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У</w:t>
                          </w:r>
                        </w:p>
                      </w:txbxContent>
                    </v:textbox>
                  </v:rect>
                  <v:rect id="Прямоугольник 745397635" o:spid="_x0000_s107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" filled="f" stroked="f">
                    <v:textbox inset="1pt,1pt,1pt,1pt">
                      <w:txbxContent>
                        <w:p w14:paraId="1DF20E5B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6A1D6A4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583595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1B0680B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384FC3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7FCBCC7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87034A5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13A06CF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C8217F4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75DDB0A6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4CEB54F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190E6BD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94C16A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  <w:p w14:paraId="570D2489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E3F73E3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Прямоугольник 745397636" o:spid="_x0000_s107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" filled="f" stroked="f">
                    <v:textbox inset="1pt,1pt,1pt,1pt">
                      <w:txbxContent>
                        <w:p w14:paraId="628C8CDF" w14:textId="77777777" w:rsidR="00667379" w:rsidRPr="00B3510E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31</w:t>
                          </w:r>
                        </w:p>
                        <w:p w14:paraId="450532F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381BD9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55</w:t>
                          </w:r>
                        </w:p>
                        <w:p w14:paraId="53526394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AC3010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50</w:t>
                          </w:r>
                        </w:p>
                        <w:p w14:paraId="460A4DD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14592014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</w:p>
                        <w:p w14:paraId="3A30531E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AF1740C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50</w:t>
                          </w:r>
                        </w:p>
                        <w:p w14:paraId="4BFDDB82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64DADA7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55</w:t>
                          </w:r>
                        </w:p>
                        <w:p w14:paraId="3AFC4267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7A8C3937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50</w:t>
                          </w:r>
                        </w:p>
                      </w:txbxContent>
                    </v:textbox>
                  </v:rect>
                  <v:shape id="Прямая со стрелкой 745397637" o:spid="_x0000_s1076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" strokeweight="1pt"/>
                  <v:shape id="Прямая со стрелкой 745397638" o:spid="_x0000_s1077" type="#_x0000_t32" style="position:absolute;left:15303;top:18599;width:0;height: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" strokeweight="1pt"/>
                  <v:rect id="Прямоугольник 745397639" o:spid="_x0000_s1078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" filled="f" stroked="f">
                    <v:textbox inset="1pt,1pt,1pt,1pt">
                      <w:txbxContent>
                        <w:p w14:paraId="5AFFA858" w14:textId="77777777" w:rsidR="00667379" w:rsidRDefault="00667379" w:rsidP="00667379">
                          <w:pPr>
                            <w:ind w:firstLine="0"/>
                            <w:jc w:val="center"/>
                            <w:textDirection w:val="btLr"/>
                          </w:pPr>
                          <w:r w:rsidRPr="000C4454">
                            <w:rPr>
                              <w:rFonts w:eastAsia="ISOCPEUR" w:cs="Times New Roman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1CEA20C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CF8EA01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5436158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39E4F53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1F9F637F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40B8BAEE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09E8145B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7619D02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66D1272C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00D8ADD6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13919EF8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548C5AB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  <w:p w14:paraId="27814D41" w14:textId="77777777" w:rsidR="00667379" w:rsidRDefault="00667379" w:rsidP="00667379">
                          <w:pPr>
                            <w:spacing w:line="275" w:lineRule="auto"/>
                            <w:textDirection w:val="btLr"/>
                          </w:pPr>
                        </w:p>
                        <w:p w14:paraId="267D70E9" w14:textId="77777777" w:rsidR="00667379" w:rsidRDefault="00667379" w:rsidP="0066737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30"/>
                            </w:rPr>
                            <w:t>КБП</w:t>
                          </w: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p w14:paraId="4280204A" w14:textId="28C28C3E" w:rsidR="00970806" w:rsidRDefault="00970806">
      <w:pPr>
        <w:spacing w:after="160" w:line="259" w:lineRule="auto"/>
        <w:ind w:firstLine="0"/>
        <w:jc w:val="left"/>
      </w:pPr>
      <w:r>
        <w:br w:type="page"/>
      </w:r>
    </w:p>
    <w:p w14:paraId="367B7A15" w14:textId="777881E1" w:rsidR="00970806" w:rsidRDefault="00970806" w:rsidP="004238BA">
      <w:pPr>
        <w:pStyle w:val="1"/>
        <w:numPr>
          <w:ilvl w:val="0"/>
          <w:numId w:val="0"/>
        </w:numPr>
        <w:spacing w:after="560"/>
        <w:ind w:left="709"/>
      </w:pPr>
      <w:bookmarkStart w:id="0" w:name="_Toc198553109"/>
      <w:r>
        <w:lastRenderedPageBreak/>
        <w:t>Введение</w:t>
      </w:r>
      <w:bookmarkEnd w:id="0"/>
    </w:p>
    <w:p w14:paraId="651B928A" w14:textId="77777777" w:rsidR="00970806" w:rsidRPr="00970806" w:rsidRDefault="00970806" w:rsidP="00970806"/>
    <w:p w14:paraId="2815AA9B" w14:textId="77777777" w:rsidR="00970806" w:rsidRDefault="00970806">
      <w:pPr>
        <w:spacing w:after="160" w:line="259" w:lineRule="auto"/>
        <w:ind w:firstLine="0"/>
        <w:jc w:val="left"/>
      </w:pPr>
      <w:r>
        <w:br w:type="page"/>
      </w:r>
    </w:p>
    <w:p w14:paraId="2C3B7755" w14:textId="1222DECE" w:rsidR="003200C1" w:rsidRDefault="00970806" w:rsidP="004238BA">
      <w:pPr>
        <w:pStyle w:val="1"/>
        <w:spacing w:after="560"/>
      </w:pPr>
      <w:bookmarkStart w:id="1" w:name="_Toc198553110"/>
      <w:r>
        <w:lastRenderedPageBreak/>
        <w:t>Сущность, задачи создания сайта</w:t>
      </w:r>
      <w:bookmarkEnd w:id="1"/>
    </w:p>
    <w:p w14:paraId="5069A957" w14:textId="2FC0481E" w:rsidR="00D3666C" w:rsidRDefault="00D3666C" w:rsidP="00D3666C">
      <w:pPr>
        <w:rPr>
          <w:sz w:val="24"/>
        </w:rPr>
      </w:pPr>
      <w:r>
        <w:tab/>
        <w:t>Целями практики по веб-программированию являются:</w:t>
      </w:r>
    </w:p>
    <w:p w14:paraId="009252F0" w14:textId="77777777" w:rsidR="00D3666C" w:rsidRDefault="00D3666C" w:rsidP="00D3666C">
      <w:pPr>
        <w:pStyle w:val="ad"/>
        <w:numPr>
          <w:ilvl w:val="0"/>
          <w:numId w:val="40"/>
        </w:numPr>
      </w:pPr>
      <w:r>
        <w:t>закрепление знаний, связанных с технологией создания веб-приложений;</w:t>
      </w:r>
    </w:p>
    <w:p w14:paraId="08847CFC" w14:textId="77777777" w:rsidR="00D3666C" w:rsidRDefault="00D3666C" w:rsidP="00D3666C">
      <w:pPr>
        <w:pStyle w:val="ad"/>
        <w:numPr>
          <w:ilvl w:val="0"/>
          <w:numId w:val="40"/>
        </w:numPr>
      </w:pPr>
      <w:r>
        <w:t>приобретение навыков разработки веб-приложений с использованием современных средств обработки информации;</w:t>
      </w:r>
    </w:p>
    <w:p w14:paraId="5DBB8113" w14:textId="77777777" w:rsidR="00D3666C" w:rsidRDefault="00D3666C" w:rsidP="00D3666C">
      <w:pPr>
        <w:pStyle w:val="ad"/>
        <w:numPr>
          <w:ilvl w:val="0"/>
          <w:numId w:val="40"/>
        </w:numPr>
      </w:pPr>
      <w:r>
        <w:t>выработка умений применять средства стандартных библиотек при создании сайтов.</w:t>
      </w:r>
    </w:p>
    <w:p w14:paraId="7D539DB6" w14:textId="7F7B856E" w:rsidR="00D3666C" w:rsidRDefault="00D3666C" w:rsidP="00D3666C">
      <w:r>
        <w:t>Задачами практики по веб-программированию являются:</w:t>
      </w:r>
    </w:p>
    <w:p w14:paraId="0BD6558B" w14:textId="2C4A85CA" w:rsidR="00D3666C" w:rsidRDefault="00D3666C" w:rsidP="00D3666C">
      <w:pPr>
        <w:pStyle w:val="ad"/>
        <w:numPr>
          <w:ilvl w:val="0"/>
          <w:numId w:val="40"/>
        </w:numPr>
      </w:pPr>
      <w:r>
        <w:t xml:space="preserve">углубленное изучение принципов организации </w:t>
      </w:r>
      <w:r w:rsidR="008A4E3A">
        <w:t xml:space="preserve">веб-приложений </w:t>
      </w:r>
      <w:r>
        <w:t xml:space="preserve">и технологии </w:t>
      </w:r>
      <w:r w:rsidR="008A4E3A">
        <w:t>их</w:t>
      </w:r>
      <w:r>
        <w:t xml:space="preserve"> проектирования;</w:t>
      </w:r>
    </w:p>
    <w:p w14:paraId="389C63E1" w14:textId="77777777" w:rsidR="00D3666C" w:rsidRDefault="00D3666C" w:rsidP="00D3666C">
      <w:pPr>
        <w:pStyle w:val="ad"/>
        <w:numPr>
          <w:ilvl w:val="0"/>
          <w:numId w:val="40"/>
        </w:numPr>
      </w:pPr>
      <w:r>
        <w:t>владение методами надежного программирования;</w:t>
      </w:r>
    </w:p>
    <w:p w14:paraId="62B072EC" w14:textId="77777777" w:rsidR="00D3666C" w:rsidRDefault="00D3666C" w:rsidP="00D3666C">
      <w:pPr>
        <w:pStyle w:val="ad"/>
        <w:numPr>
          <w:ilvl w:val="0"/>
          <w:numId w:val="40"/>
        </w:numPr>
      </w:pPr>
      <w:r>
        <w:t>умение разрабатывать веб-приложения в соответствии с промышленными требованиями, обеспечивая высокий уровень качества программного обеспечения и экономической эффективности;</w:t>
      </w:r>
    </w:p>
    <w:p w14:paraId="5ECA426D" w14:textId="12158200" w:rsidR="004238BA" w:rsidRPr="00D3666C" w:rsidRDefault="00D3666C" w:rsidP="0077060F">
      <w:pPr>
        <w:pStyle w:val="ad"/>
        <w:numPr>
          <w:ilvl w:val="0"/>
          <w:numId w:val="40"/>
        </w:numPr>
        <w:tabs>
          <w:tab w:val="left" w:pos="1845"/>
        </w:tabs>
      </w:pPr>
      <w:r>
        <w:t>оформление комплекта документации на созданное веб-приложение.</w:t>
      </w:r>
    </w:p>
    <w:p w14:paraId="48DCA9AA" w14:textId="71397077" w:rsidR="00F4491A" w:rsidRPr="00C44438" w:rsidRDefault="005A6331" w:rsidP="00C44438">
      <w:pPr>
        <w:pStyle w:val="2"/>
        <w:spacing w:before="560" w:after="560"/>
      </w:pPr>
      <w:bookmarkStart w:id="2" w:name="_Toc198553111"/>
      <w:r>
        <w:t>Цели создания сайта</w:t>
      </w:r>
      <w:bookmarkEnd w:id="2"/>
    </w:p>
    <w:p w14:paraId="5EF16589" w14:textId="66BF4764" w:rsidR="00F4491A" w:rsidRPr="00F4491A" w:rsidRDefault="00C44438" w:rsidP="00F4491A">
      <w:r>
        <w:t>Целью создания сайта интернет-магазина велосипед является с</w:t>
      </w:r>
      <w:r w:rsidR="00F4491A" w:rsidRPr="00F4491A">
        <w:t>оздание современной онлайн-платформы для покупки и продажи велосипедов, обеспечивающей удобный и безопасный процесс взаимодействия между продавцами и покупателями.</w:t>
      </w:r>
    </w:p>
    <w:p w14:paraId="3858D43C" w14:textId="77777777" w:rsidR="00F4491A" w:rsidRPr="00F4491A" w:rsidRDefault="00F4491A" w:rsidP="00C44438">
      <w:proofErr w:type="spellStart"/>
      <w:r w:rsidRPr="00F4491A">
        <w:t>VeloKom</w:t>
      </w:r>
      <w:proofErr w:type="spellEnd"/>
      <w:r w:rsidRPr="00F4491A">
        <w:t xml:space="preserve"> позиционирует себя как надежного посредника в сфере купли-продажи велосипедов. Основной фокус компании направлен на создание единой площадки для размещения объявлений о продаже велосипедов, обеспечение безопасных сделок между пользователями и предоставление удобного интерфейса для размещения и просмотра объявлений. Компания стремится стать лидером в области онлайн-торговли велосипедами, предоставляя качественный сервис и надежную платформу для взаимодействия продавцов и покупателей.</w:t>
      </w:r>
    </w:p>
    <w:p w14:paraId="266F63A0" w14:textId="77777777" w:rsidR="00F4491A" w:rsidRPr="00F4491A" w:rsidRDefault="00F4491A" w:rsidP="00C44438">
      <w:r w:rsidRPr="00F4491A">
        <w:t xml:space="preserve">Компания </w:t>
      </w:r>
      <w:proofErr w:type="spellStart"/>
      <w:r w:rsidRPr="00F4491A">
        <w:t>VeloKom</w:t>
      </w:r>
      <w:proofErr w:type="spellEnd"/>
      <w:r w:rsidRPr="00F4491A">
        <w:t xml:space="preserve"> осуществляет комплексную деятельность в сфере онлайн-торговли велосипедами. Основными направлениями являются посреднические услуги в сфере купли-продажи велосипедов, информационное сопровождение сделок, модерация объявлений и обеспечение безопасности транзакций. Компания также предоставляет консультационные услуги по выбору велосипедов и техническую поддержку пользователей платформы.</w:t>
      </w:r>
    </w:p>
    <w:p w14:paraId="7A91CB36" w14:textId="5322A630" w:rsidR="00F4491A" w:rsidRPr="00F4491A" w:rsidRDefault="00F4491A" w:rsidP="00C44438">
      <w:r w:rsidRPr="00F4491A">
        <w:t xml:space="preserve">Создание веб-платформы </w:t>
      </w:r>
      <w:proofErr w:type="spellStart"/>
      <w:r w:rsidRPr="00F4491A">
        <w:t>VeloKom</w:t>
      </w:r>
      <w:proofErr w:type="spellEnd"/>
      <w:r w:rsidRPr="00F4491A">
        <w:t xml:space="preserve"> направлено на решение комплекса задач, связанных с организацией эффективного процесса купли-продажи велосипедов. Основной целью является создание удобной системы размещения объявлений о продаже велосипедов, которая позволит продавцам </w:t>
      </w:r>
      <w:r w:rsidRPr="00F4491A">
        <w:lastRenderedPageBreak/>
        <w:t>легко публиковать информацию о своих товарах, а покупателям - быстро находить интересующие их предложения. Особое внимание уделяется реализации функционала корзины для выбора товаров, что обеспечивает удобство процесса покупки. Важной задачей является обеспечение простой и понятной навигации по сайту, что способствует повышению пользовательского опыта. Система авторизации пользователей обеспечивает безопасность и персонализацию взаимодействия с платформой, а система модерации объявлений гарантирует качество размещаемого контента.</w:t>
      </w:r>
    </w:p>
    <w:p w14:paraId="6740CBEA" w14:textId="77777777" w:rsidR="00F4491A" w:rsidRPr="00F4491A" w:rsidRDefault="00F4491A" w:rsidP="00C44438">
      <w:r w:rsidRPr="00F4491A">
        <w:t xml:space="preserve">Платформа </w:t>
      </w:r>
      <w:proofErr w:type="spellStart"/>
      <w:r w:rsidRPr="00F4491A">
        <w:t>VeloKom</w:t>
      </w:r>
      <w:proofErr w:type="spellEnd"/>
      <w:r w:rsidRPr="00F4491A">
        <w:t xml:space="preserve"> ориентирована на широкий круг пользователей, заинтересованных в покупке или продаже велосипедов. Среди продавцов можно выделить частных лиц, желающих продать свой велосипед, велосипедные магазины и дилеров, а также профессиональных велосипедистов. Покупательская аудитория представлена любителями велоспорта, спортсменами, людьми, ищущими транспортное средство для повседневного использования, и коллекционерами велосипедов.</w:t>
      </w:r>
    </w:p>
    <w:p w14:paraId="0CE24148" w14:textId="77777777" w:rsidR="00F4491A" w:rsidRPr="00F4491A" w:rsidRDefault="00F4491A" w:rsidP="00F4491A">
      <w:r w:rsidRPr="00F4491A">
        <w:t xml:space="preserve">Целевая аудитория сайта </w:t>
      </w:r>
      <w:proofErr w:type="spellStart"/>
      <w:r w:rsidRPr="00F4491A">
        <w:t>VeloKom</w:t>
      </w:r>
      <w:proofErr w:type="spellEnd"/>
      <w:r w:rsidRPr="00F4491A">
        <w:t xml:space="preserve"> охватывает пользователей в возрасте от 18 до 55 лет, обладающих средним и выше уровнем технической грамотности. Основной характеристикой аудитории является интерес к велоспорту и активному образу жизни, а также потребность в покупке или продаже велосипедов. Пользователи платформы ценят удобство, надежность и безопасность при совершении онлайн-сделок.</w:t>
      </w:r>
    </w:p>
    <w:p w14:paraId="366F877D" w14:textId="77777777" w:rsidR="00F4491A" w:rsidRPr="00F4491A" w:rsidRDefault="00F4491A" w:rsidP="00F4491A">
      <w:r w:rsidRPr="00F4491A">
        <w:t xml:space="preserve">Платформа </w:t>
      </w:r>
      <w:proofErr w:type="spellStart"/>
      <w:r w:rsidRPr="00F4491A">
        <w:t>VeloKom</w:t>
      </w:r>
      <w:proofErr w:type="spellEnd"/>
      <w:r w:rsidRPr="00F4491A">
        <w:t xml:space="preserve"> активно работает над повышением узнаваемости бренда и созданием положительного имиджа компании. Основное внимание уделяется привлечению новых пользователей и увеличению количества размещаемых объявлений. Компания стремится стать ведущей платформой в сфере онлайн-торговли велосипедами, что достигается через активное продвижение сервиса и создание уникального пользовательского опыта.</w:t>
      </w:r>
    </w:p>
    <w:p w14:paraId="413D2BFF" w14:textId="77777777" w:rsidR="00F4491A" w:rsidRPr="00F4491A" w:rsidRDefault="00F4491A" w:rsidP="00C44438">
      <w:r w:rsidRPr="00F4491A">
        <w:t>Создание удобной площадки для купли-продажи велосипедов является ключевой задачей платформы. Компания работает над увеличением количества успешных сделок и расширением ассортимента представленных велосипедов. Особое внимание уделяется оптимизации процесса продажи, что включает в себя улучшение пользовательского интерфейса, упрощение процедуры размещения объявлений и обеспечение безопасности транзакций.</w:t>
      </w:r>
    </w:p>
    <w:p w14:paraId="7C3FEA51" w14:textId="77777777" w:rsidR="00F4491A" w:rsidRPr="00F4491A" w:rsidRDefault="00F4491A" w:rsidP="00F4491A">
      <w:proofErr w:type="spellStart"/>
      <w:r w:rsidRPr="00F4491A">
        <w:t>VeloKom</w:t>
      </w:r>
      <w:proofErr w:type="spellEnd"/>
      <w:r w:rsidRPr="00F4491A">
        <w:t xml:space="preserve"> стремится предоставить пользователям актуальную информацию о велосипедах и создать удобную систему поиска по объявлениям. Платформа обеспечивает эффективную обратную связь с пользователями и информирует о новых поступлениях. Важным аспектом является создание информативной базы данных о различных моделях велосипедов, их характеристиках и ценах.</w:t>
      </w:r>
    </w:p>
    <w:p w14:paraId="6F312F40" w14:textId="77777777" w:rsidR="00F4491A" w:rsidRPr="00F4491A" w:rsidRDefault="00F4491A" w:rsidP="00C44438">
      <w:r w:rsidRPr="00F4491A">
        <w:t xml:space="preserve">Обеспечение быстрой и стабильной работы сайта является приоритетной задачей технической команды </w:t>
      </w:r>
      <w:proofErr w:type="spellStart"/>
      <w:r w:rsidRPr="00F4491A">
        <w:t>VeloKom</w:t>
      </w:r>
      <w:proofErr w:type="spellEnd"/>
      <w:r w:rsidRPr="00F4491A">
        <w:t>. Платформа реализует удобный интерфейс, обеспечивает безопасность данных и создает адаптивную версию для мобильных устройств. Особое внимание уделяется оптимизации производительности сайта и обеспечению его доступности в любое время.</w:t>
      </w:r>
    </w:p>
    <w:p w14:paraId="24D4DCE9" w14:textId="621E2324" w:rsidR="004238BA" w:rsidRPr="004238BA" w:rsidRDefault="00F4491A" w:rsidP="00F4491A">
      <w:r w:rsidRPr="00F4491A">
        <w:lastRenderedPageBreak/>
        <w:t xml:space="preserve">Платформа </w:t>
      </w:r>
      <w:proofErr w:type="spellStart"/>
      <w:r w:rsidRPr="00F4491A">
        <w:t>VeloKom</w:t>
      </w:r>
      <w:proofErr w:type="spellEnd"/>
      <w:r w:rsidRPr="00F4491A">
        <w:t xml:space="preserve"> стремится максимально упростить процесс размещения объявлений и создать удобную систему управления корзиной. Особое внимание уделяется обеспечению простой навигации по сайту и реализации эффективной системы авторизации и регистрации. Компания постоянно работает над улучшением пользовательского опыта, что включает в себя оптимизацию интерфейса, добавление новых функций и улучшение существующих возможностей платформы.</w:t>
      </w:r>
    </w:p>
    <w:p w14:paraId="753C388C" w14:textId="619959F2" w:rsidR="0055693B" w:rsidRPr="0055693B" w:rsidRDefault="005A6331" w:rsidP="0055693B">
      <w:pPr>
        <w:pStyle w:val="2"/>
        <w:spacing w:before="560" w:after="560"/>
      </w:pPr>
      <w:bookmarkStart w:id="3" w:name="_Toc198553112"/>
      <w:r>
        <w:t>Проектирование содержимого сайта</w:t>
      </w:r>
      <w:bookmarkEnd w:id="3"/>
    </w:p>
    <w:p w14:paraId="4988F2BC" w14:textId="14789BC7" w:rsidR="0055693B" w:rsidRPr="0055693B" w:rsidRDefault="0055693B" w:rsidP="000535B8">
      <w:r w:rsidRPr="0055693B">
        <w:t>Для наполнения сайта были подготовлены следующие текстовые материалы:</w:t>
      </w:r>
    </w:p>
    <w:p w14:paraId="25D4ED5E" w14:textId="76C105EA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о</w:t>
      </w:r>
      <w:r w:rsidR="0055693B" w:rsidRPr="000535B8">
        <w:t>писание компании и её деятельности</w:t>
      </w:r>
      <w:r w:rsidRPr="000535B8">
        <w:t>;</w:t>
      </w:r>
    </w:p>
    <w:p w14:paraId="74A2E52B" w14:textId="660CEB93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п</w:t>
      </w:r>
      <w:r w:rsidR="0055693B" w:rsidRPr="000535B8">
        <w:t>еречень предоставляемых услуг</w:t>
      </w:r>
      <w:r>
        <w:rPr>
          <w:lang w:val="en-US"/>
        </w:rPr>
        <w:t>;</w:t>
      </w:r>
    </w:p>
    <w:p w14:paraId="283EA167" w14:textId="18B65320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к</w:t>
      </w:r>
      <w:r w:rsidR="0055693B" w:rsidRPr="000535B8">
        <w:t>онтактная информация</w:t>
      </w:r>
      <w:r>
        <w:rPr>
          <w:lang w:val="en-US"/>
        </w:rPr>
        <w:t>;</w:t>
      </w:r>
    </w:p>
    <w:p w14:paraId="05C2ACC9" w14:textId="259FBB9B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н</w:t>
      </w:r>
      <w:r w:rsidR="0055693B" w:rsidRPr="000535B8">
        <w:t>овости и объявления</w:t>
      </w:r>
      <w:r>
        <w:rPr>
          <w:lang w:val="en-US"/>
        </w:rPr>
        <w:t>.</w:t>
      </w:r>
    </w:p>
    <w:p w14:paraId="17511BEB" w14:textId="0BC617E1" w:rsidR="0055693B" w:rsidRPr="0055693B" w:rsidRDefault="0055693B" w:rsidP="000535B8">
      <w:r w:rsidRPr="0055693B">
        <w:t>Графические материалы, подготовленные для размещения на сайте:</w:t>
      </w:r>
    </w:p>
    <w:p w14:paraId="1DA8D054" w14:textId="1431BF2B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л</w:t>
      </w:r>
      <w:r w:rsidR="0055693B" w:rsidRPr="000535B8">
        <w:t xml:space="preserve">оготип </w:t>
      </w:r>
      <w:r>
        <w:t>сайта</w:t>
      </w:r>
      <w:r>
        <w:rPr>
          <w:lang w:val="en-US"/>
        </w:rPr>
        <w:t>;</w:t>
      </w:r>
    </w:p>
    <w:p w14:paraId="704CE4B4" w14:textId="60B7E7F9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ф</w:t>
      </w:r>
      <w:r w:rsidR="0055693B" w:rsidRPr="000535B8">
        <w:t>отографии продукции</w:t>
      </w:r>
      <w:r w:rsidRPr="000535B8">
        <w:t>;</w:t>
      </w:r>
    </w:p>
    <w:p w14:paraId="50EEC473" w14:textId="125CFE2E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и</w:t>
      </w:r>
      <w:r w:rsidR="0055693B" w:rsidRPr="000535B8">
        <w:t>конки для навигации</w:t>
      </w:r>
      <w:r>
        <w:rPr>
          <w:lang w:val="en-US"/>
        </w:rPr>
        <w:t>;</w:t>
      </w:r>
    </w:p>
    <w:p w14:paraId="72F361BE" w14:textId="148FE3E2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б</w:t>
      </w:r>
      <w:r w:rsidR="0055693B" w:rsidRPr="000535B8">
        <w:t>аннеры для главной страницы</w:t>
      </w:r>
      <w:r>
        <w:rPr>
          <w:lang w:val="en-US"/>
        </w:rPr>
        <w:t>;</w:t>
      </w:r>
    </w:p>
    <w:p w14:paraId="04A3BF75" w14:textId="7F5FC08D" w:rsidR="0055693B" w:rsidRPr="000535B8" w:rsidRDefault="000535B8" w:rsidP="000535B8">
      <w:pPr>
        <w:pStyle w:val="ad"/>
        <w:numPr>
          <w:ilvl w:val="0"/>
          <w:numId w:val="41"/>
        </w:numPr>
      </w:pPr>
      <w:r w:rsidRPr="000535B8">
        <w:t>и</w:t>
      </w:r>
      <w:r w:rsidR="0055693B" w:rsidRPr="000535B8">
        <w:t>ллюстрации для разделов сайта</w:t>
      </w:r>
      <w:r>
        <w:t>.</w:t>
      </w:r>
    </w:p>
    <w:p w14:paraId="6C4E330A" w14:textId="1F33FE63" w:rsidR="000535B8" w:rsidRDefault="000535B8" w:rsidP="000535B8">
      <w:pPr>
        <w:pStyle w:val="ad"/>
        <w:ind w:left="709" w:firstLine="0"/>
      </w:pPr>
      <w:r>
        <w:t>И</w:t>
      </w:r>
      <w:r w:rsidR="0055693B" w:rsidRPr="000535B8">
        <w:t>нформационная структура сайта</w:t>
      </w:r>
      <w:r>
        <w:t xml:space="preserve"> представлена на рисунке 1.1.</w:t>
      </w:r>
    </w:p>
    <w:p w14:paraId="1817A65B" w14:textId="05DA4BEE" w:rsidR="000535B8" w:rsidRDefault="00184CD4" w:rsidP="0086020A">
      <w:pPr>
        <w:pStyle w:val="a7"/>
      </w:pPr>
      <w:r w:rsidRPr="00184CD4">
        <w:rPr>
          <w:noProof/>
        </w:rPr>
        <w:drawing>
          <wp:inline distT="0" distB="0" distL="0" distR="0" wp14:anchorId="604390AB" wp14:editId="2A6F2B3B">
            <wp:extent cx="5940425" cy="2191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07C7" w14:textId="58E90312" w:rsidR="00A87CD1" w:rsidRDefault="0086020A" w:rsidP="00C01300">
      <w:pPr>
        <w:pStyle w:val="a7"/>
      </w:pPr>
      <w:r>
        <w:t>Рисунок 1.1 – Информационная структура сайта</w:t>
      </w:r>
    </w:p>
    <w:p w14:paraId="29FA0607" w14:textId="4F5955D7" w:rsidR="00A87CD1" w:rsidRDefault="00A87CD1" w:rsidP="00A87CD1">
      <w:pPr>
        <w:pStyle w:val="a7"/>
      </w:pPr>
    </w:p>
    <w:p w14:paraId="7B8352B2" w14:textId="5610DCCE" w:rsidR="00970806" w:rsidRDefault="00970806" w:rsidP="009C7742">
      <w:pPr>
        <w:pStyle w:val="1"/>
        <w:spacing w:after="280"/>
      </w:pPr>
      <w:bookmarkStart w:id="4" w:name="_Toc198553113"/>
      <w:r>
        <w:lastRenderedPageBreak/>
        <w:t>Проектирование сайта</w:t>
      </w:r>
      <w:bookmarkEnd w:id="4"/>
    </w:p>
    <w:p w14:paraId="2EDA10C5" w14:textId="2CBF8B94" w:rsidR="008716C7" w:rsidRDefault="005A6331" w:rsidP="008716C7">
      <w:pPr>
        <w:pStyle w:val="2"/>
        <w:spacing w:after="560"/>
      </w:pPr>
      <w:bookmarkStart w:id="5" w:name="_Toc198553114"/>
      <w:r>
        <w:t>Структура сайта</w:t>
      </w:r>
      <w:bookmarkEnd w:id="5"/>
    </w:p>
    <w:p w14:paraId="7EC22D4E" w14:textId="1A933508" w:rsidR="008716C7" w:rsidRDefault="008716C7" w:rsidP="008716C7">
      <w:r>
        <w:t>Сайт состоит из следующих основных страниц:</w:t>
      </w:r>
    </w:p>
    <w:p w14:paraId="1C6634F2" w14:textId="1BB3C30C" w:rsidR="00C01300" w:rsidRDefault="00C01300" w:rsidP="00C01300">
      <w:pPr>
        <w:pStyle w:val="ad"/>
        <w:numPr>
          <w:ilvl w:val="0"/>
          <w:numId w:val="42"/>
        </w:numPr>
      </w:pPr>
      <w:r>
        <w:t>главная страница – на данной странице отображаются все объявления. Также с данной страницы осуществляется добавление объявлений в каталог и просмотр товаров в корзине</w:t>
      </w:r>
      <w:r w:rsidRPr="00C01300">
        <w:t>;</w:t>
      </w:r>
    </w:p>
    <w:p w14:paraId="2D83B3D7" w14:textId="47E21F9B" w:rsidR="00C01300" w:rsidRDefault="00C01300" w:rsidP="00C01300">
      <w:pPr>
        <w:pStyle w:val="ad"/>
        <w:numPr>
          <w:ilvl w:val="0"/>
          <w:numId w:val="42"/>
        </w:numPr>
      </w:pPr>
      <w:r>
        <w:t>страница «О нас» – на данной странице отображается информация об интернет-магазине</w:t>
      </w:r>
      <w:r w:rsidRPr="00C01300">
        <w:t>;</w:t>
      </w:r>
    </w:p>
    <w:p w14:paraId="442E38BC" w14:textId="20F4150C" w:rsidR="00C01300" w:rsidRDefault="00C01300" w:rsidP="00C01300">
      <w:pPr>
        <w:pStyle w:val="ad"/>
        <w:numPr>
          <w:ilvl w:val="0"/>
          <w:numId w:val="42"/>
        </w:numPr>
      </w:pPr>
      <w:r>
        <w:t>страница авторизации – на данной странице осуществляется вход на сайт</w:t>
      </w:r>
      <w:r w:rsidRPr="00C01300">
        <w:t>;</w:t>
      </w:r>
    </w:p>
    <w:p w14:paraId="67708167" w14:textId="1348F91F" w:rsidR="00C01300" w:rsidRDefault="00C01300" w:rsidP="00C01300">
      <w:pPr>
        <w:pStyle w:val="ad"/>
        <w:numPr>
          <w:ilvl w:val="0"/>
          <w:numId w:val="42"/>
        </w:numPr>
      </w:pPr>
      <w:r>
        <w:t xml:space="preserve">страница регистрации – </w:t>
      </w:r>
      <w:r>
        <w:t xml:space="preserve">на данной странице осуществляется </w:t>
      </w:r>
      <w:r>
        <w:t>регистрация</w:t>
      </w:r>
      <w:r>
        <w:t xml:space="preserve"> на сай</w:t>
      </w:r>
      <w:r>
        <w:t>те.</w:t>
      </w:r>
    </w:p>
    <w:p w14:paraId="7189E590" w14:textId="7C38EA95" w:rsidR="00C01300" w:rsidRDefault="00C01300" w:rsidP="00C01300">
      <w:r>
        <w:t>Карта сайта представлена на рисунке 2.1.</w:t>
      </w:r>
    </w:p>
    <w:p w14:paraId="2E8C5CED" w14:textId="55C07CB4" w:rsidR="00C01300" w:rsidRDefault="00C01300" w:rsidP="00C01300">
      <w:pPr>
        <w:pStyle w:val="a7"/>
      </w:pPr>
      <w:r w:rsidRPr="009C7742">
        <w:rPr>
          <w:noProof/>
        </w:rPr>
        <w:drawing>
          <wp:inline distT="0" distB="0" distL="0" distR="0" wp14:anchorId="59A440EF" wp14:editId="0995E009">
            <wp:extent cx="5940425" cy="5021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DB0D" w14:textId="77777777" w:rsidR="00D15E0D" w:rsidRDefault="00C01300" w:rsidP="00D15E0D">
      <w:pPr>
        <w:pStyle w:val="a7"/>
      </w:pPr>
      <w:r>
        <w:t>Рисунок 2.1 – Карта сайта</w:t>
      </w:r>
    </w:p>
    <w:p w14:paraId="0BDE2815" w14:textId="104732E3" w:rsidR="00D15E0D" w:rsidRDefault="00D15E0D" w:rsidP="00D15E0D">
      <w:r>
        <w:lastRenderedPageBreak/>
        <w:t>В рамках разработки сайта были реализованы следующие основные функции:</w:t>
      </w:r>
    </w:p>
    <w:p w14:paraId="64B47449" w14:textId="27A78D47" w:rsidR="00D15E0D" w:rsidRDefault="00D15E0D" w:rsidP="00D15E0D">
      <w:pPr>
        <w:pStyle w:val="ad"/>
        <w:numPr>
          <w:ilvl w:val="0"/>
          <w:numId w:val="42"/>
        </w:numPr>
      </w:pPr>
      <w:r>
        <w:t>функция загрузки и отображения объявлений</w:t>
      </w:r>
      <w:r w:rsidRPr="00D15E0D">
        <w:t>;</w:t>
      </w:r>
    </w:p>
    <w:p w14:paraId="61E391D7" w14:textId="7C8DA878" w:rsidR="00D15E0D" w:rsidRDefault="00D15E0D" w:rsidP="00D15E0D">
      <w:pPr>
        <w:pStyle w:val="ad"/>
        <w:numPr>
          <w:ilvl w:val="0"/>
          <w:numId w:val="42"/>
        </w:numPr>
      </w:pPr>
      <w:r>
        <w:t>функция</w:t>
      </w:r>
      <w:r>
        <w:t xml:space="preserve"> добавления нового объявления</w:t>
      </w:r>
      <w:r>
        <w:rPr>
          <w:lang w:val="en-US"/>
        </w:rPr>
        <w:t>;</w:t>
      </w:r>
    </w:p>
    <w:p w14:paraId="19E97789" w14:textId="402598D0" w:rsidR="00D15E0D" w:rsidRDefault="00D15E0D" w:rsidP="00D15E0D">
      <w:pPr>
        <w:pStyle w:val="ad"/>
        <w:numPr>
          <w:ilvl w:val="0"/>
          <w:numId w:val="42"/>
        </w:numPr>
      </w:pPr>
      <w:r>
        <w:t>функция</w:t>
      </w:r>
      <w:r>
        <w:t xml:space="preserve"> регистрации пользователя</w:t>
      </w:r>
      <w:r>
        <w:rPr>
          <w:lang w:val="en-US"/>
        </w:rPr>
        <w:t>;</w:t>
      </w:r>
    </w:p>
    <w:p w14:paraId="413152AD" w14:textId="6EFB565D" w:rsidR="00D15E0D" w:rsidRDefault="00D15E0D" w:rsidP="00D15E0D">
      <w:pPr>
        <w:pStyle w:val="ad"/>
        <w:numPr>
          <w:ilvl w:val="0"/>
          <w:numId w:val="42"/>
        </w:numPr>
      </w:pPr>
      <w:r>
        <w:t>функция</w:t>
      </w:r>
      <w:r>
        <w:t xml:space="preserve"> авторизации пользователя</w:t>
      </w:r>
      <w:r>
        <w:rPr>
          <w:lang w:val="en-US"/>
        </w:rPr>
        <w:t>;</w:t>
      </w:r>
    </w:p>
    <w:p w14:paraId="4EAC3A02" w14:textId="71BD54D7" w:rsidR="00D15E0D" w:rsidRDefault="00D15E0D" w:rsidP="00D15E0D">
      <w:pPr>
        <w:pStyle w:val="ad"/>
        <w:numPr>
          <w:ilvl w:val="0"/>
          <w:numId w:val="42"/>
        </w:numPr>
      </w:pPr>
      <w:r>
        <w:t>функция</w:t>
      </w:r>
      <w:r>
        <w:t xml:space="preserve"> добавления товара в корзину.</w:t>
      </w:r>
    </w:p>
    <w:p w14:paraId="7D7C8818" w14:textId="62E4B4FC" w:rsidR="005A6331" w:rsidRDefault="005A6331" w:rsidP="009C7742">
      <w:pPr>
        <w:pStyle w:val="2"/>
        <w:spacing w:before="560" w:after="560"/>
      </w:pPr>
      <w:bookmarkStart w:id="6" w:name="_Toc198553115"/>
      <w:r>
        <w:t>Дизайн сайта</w:t>
      </w:r>
      <w:bookmarkEnd w:id="6"/>
    </w:p>
    <w:p w14:paraId="748F4C03" w14:textId="42D15565" w:rsidR="00D15E0D" w:rsidRDefault="00D15E0D" w:rsidP="00014434">
      <w:r>
        <w:t>Для сайта выбран адаптивный макет. Это позволяет корректно отображать сайт на различных устройствах (ПК, планшет, смартфон) благодаря использованию медиа-запросов в CSS и гибкой верстке. Такой подход обеспечивает удобство пользования и современный внешний вид независимо от размера экрана.</w:t>
      </w:r>
    </w:p>
    <w:p w14:paraId="7C5ACA4E" w14:textId="46BC7068" w:rsidR="00D15E0D" w:rsidRDefault="00D15E0D" w:rsidP="00D15E0D">
      <w:r>
        <w:t>Внешняя структура сайта построена на основе модульной схемы с использованием блочной сетки. Основные элементы (шапка, основное содержимое, подвал) реализованы отдельными модулями, что облегчает поддержку и развитие сайта. Для размещения контента используется модульная сетка с гибкой шириной, что способствует адаптивности и удобству восприятия информации.</w:t>
      </w:r>
    </w:p>
    <w:p w14:paraId="070B8256" w14:textId="3D47E9D2" w:rsidR="00D15E0D" w:rsidRDefault="00014434" w:rsidP="00014434">
      <w:pPr>
        <w:pStyle w:val="ad"/>
        <w:ind w:left="709" w:firstLine="0"/>
      </w:pPr>
      <w:r>
        <w:t>Р</w:t>
      </w:r>
      <w:r w:rsidR="00D15E0D">
        <w:t>азделы главной страницы:</w:t>
      </w:r>
    </w:p>
    <w:p w14:paraId="5F93C434" w14:textId="0AE1F688" w:rsidR="00D15E0D" w:rsidRDefault="00014434" w:rsidP="00014434">
      <w:pPr>
        <w:pStyle w:val="ad"/>
        <w:numPr>
          <w:ilvl w:val="0"/>
          <w:numId w:val="43"/>
        </w:numPr>
      </w:pPr>
      <w:r>
        <w:t>ш</w:t>
      </w:r>
      <w:r w:rsidR="00D15E0D">
        <w:t>апка сайта (логотип, навигация, кнопка корзины, профиль)</w:t>
      </w:r>
      <w:r w:rsidRPr="00014434">
        <w:t>;</w:t>
      </w:r>
    </w:p>
    <w:p w14:paraId="42DAEA1D" w14:textId="19BB7FB3" w:rsidR="00D15E0D" w:rsidRDefault="00014434" w:rsidP="00014434">
      <w:pPr>
        <w:pStyle w:val="ad"/>
        <w:numPr>
          <w:ilvl w:val="0"/>
          <w:numId w:val="43"/>
        </w:numPr>
      </w:pPr>
      <w:r>
        <w:t>с</w:t>
      </w:r>
      <w:r w:rsidR="00D15E0D">
        <w:t>писок объявлений о продаже велосипедов</w:t>
      </w:r>
      <w:r w:rsidRPr="00014434">
        <w:t>;</w:t>
      </w:r>
    </w:p>
    <w:p w14:paraId="6354319A" w14:textId="491EA3A9" w:rsidR="00D15E0D" w:rsidRDefault="00014434" w:rsidP="00014434">
      <w:pPr>
        <w:pStyle w:val="ad"/>
        <w:numPr>
          <w:ilvl w:val="0"/>
          <w:numId w:val="43"/>
        </w:numPr>
      </w:pPr>
      <w:r>
        <w:t>ф</w:t>
      </w:r>
      <w:r w:rsidR="00D15E0D">
        <w:t>орма добавления нового объявления</w:t>
      </w:r>
      <w:r>
        <w:rPr>
          <w:lang w:val="en-US"/>
        </w:rPr>
        <w:t>;</w:t>
      </w:r>
    </w:p>
    <w:p w14:paraId="010F3E4C" w14:textId="0B9AA697" w:rsidR="00D15E0D" w:rsidRDefault="00014434" w:rsidP="00014434">
      <w:pPr>
        <w:pStyle w:val="ad"/>
        <w:numPr>
          <w:ilvl w:val="0"/>
          <w:numId w:val="43"/>
        </w:numPr>
      </w:pPr>
      <w:r>
        <w:t>п</w:t>
      </w:r>
      <w:r w:rsidR="00D15E0D">
        <w:t>одвал сайта (копирайт)</w:t>
      </w:r>
      <w:r>
        <w:rPr>
          <w:lang w:val="en-US"/>
        </w:rPr>
        <w:t>.</w:t>
      </w:r>
    </w:p>
    <w:p w14:paraId="3C45AABC" w14:textId="5D52C2AB" w:rsidR="00DF0DF6" w:rsidRDefault="00D15E0D" w:rsidP="00DF0DF6">
      <w:r>
        <w:t>Модульная схема главной страницы</w:t>
      </w:r>
      <w:r w:rsidR="00014434" w:rsidRPr="00014434">
        <w:t xml:space="preserve"> </w:t>
      </w:r>
      <w:r w:rsidR="00014434">
        <w:t>представлена на рисунке 2.2.</w:t>
      </w:r>
    </w:p>
    <w:p w14:paraId="02B64B50" w14:textId="4B030EC9" w:rsidR="00014434" w:rsidRDefault="00DF0DF6" w:rsidP="00DF0DF6">
      <w:pPr>
        <w:pStyle w:val="a7"/>
      </w:pPr>
      <w:r>
        <w:br w:type="column"/>
      </w:r>
      <w:r w:rsidRPr="00DF0DF6">
        <w:lastRenderedPageBreak/>
        <w:drawing>
          <wp:inline distT="0" distB="0" distL="0" distR="0" wp14:anchorId="4C226C2A" wp14:editId="5F9C5CD3">
            <wp:extent cx="4210638" cy="31246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08D7" w14:textId="2434F769" w:rsidR="00D15E0D" w:rsidRDefault="00014434" w:rsidP="00014434">
      <w:pPr>
        <w:pStyle w:val="a7"/>
      </w:pPr>
      <w:r>
        <w:t xml:space="preserve">Рисунок 2.2 – </w:t>
      </w:r>
      <w:r w:rsidR="00DF0DF6">
        <w:t>М</w:t>
      </w:r>
      <w:r>
        <w:t>одульная схема главной страницы</w:t>
      </w:r>
    </w:p>
    <w:p w14:paraId="52EC2A24" w14:textId="6EDE84DB" w:rsidR="00D15E0D" w:rsidRPr="00014434" w:rsidRDefault="00D15E0D" w:rsidP="00014434">
      <w:r>
        <w:t>Внутренние страницы сайта</w:t>
      </w:r>
      <w:r w:rsidR="00014434" w:rsidRPr="00014434">
        <w:t>:</w:t>
      </w:r>
    </w:p>
    <w:p w14:paraId="6E562D0D" w14:textId="16DE298E" w:rsidR="00014434" w:rsidRDefault="00014434" w:rsidP="00014434">
      <w:pPr>
        <w:pStyle w:val="ad"/>
        <w:numPr>
          <w:ilvl w:val="0"/>
          <w:numId w:val="43"/>
        </w:numPr>
      </w:pPr>
      <w:r>
        <w:t>с</w:t>
      </w:r>
      <w:r w:rsidR="00D15E0D">
        <w:t>траница "О нас"</w:t>
      </w:r>
      <w:r w:rsidRPr="00014434">
        <w:t>;</w:t>
      </w:r>
    </w:p>
    <w:p w14:paraId="63ECE0E2" w14:textId="6D9D7C67" w:rsidR="00014434" w:rsidRDefault="00014434" w:rsidP="00014434">
      <w:pPr>
        <w:pStyle w:val="ad"/>
        <w:numPr>
          <w:ilvl w:val="0"/>
          <w:numId w:val="43"/>
        </w:numPr>
      </w:pPr>
      <w:r>
        <w:t>страница регистрации</w:t>
      </w:r>
      <w:r>
        <w:rPr>
          <w:lang w:val="en-US"/>
        </w:rPr>
        <w:t>;</w:t>
      </w:r>
    </w:p>
    <w:p w14:paraId="39EB6E74" w14:textId="0CC92482" w:rsidR="00014434" w:rsidRPr="00014434" w:rsidRDefault="00014434" w:rsidP="00014434">
      <w:pPr>
        <w:pStyle w:val="ad"/>
        <w:numPr>
          <w:ilvl w:val="0"/>
          <w:numId w:val="43"/>
        </w:numPr>
      </w:pPr>
      <w:r>
        <w:t>страница авторизации</w:t>
      </w:r>
      <w:r>
        <w:rPr>
          <w:lang w:val="en-US"/>
        </w:rPr>
        <w:t>;</w:t>
      </w:r>
    </w:p>
    <w:p w14:paraId="1B8A494C" w14:textId="06B4FB76" w:rsidR="00014434" w:rsidRDefault="00014434" w:rsidP="00014434">
      <w:r>
        <w:t>Содержание страницы «О нас»</w:t>
      </w:r>
      <w:r w:rsidRPr="00014434">
        <w:t>:</w:t>
      </w:r>
    </w:p>
    <w:p w14:paraId="681F99F5" w14:textId="42D93E36" w:rsidR="00014434" w:rsidRDefault="00014434" w:rsidP="00014434">
      <w:pPr>
        <w:pStyle w:val="ad"/>
        <w:numPr>
          <w:ilvl w:val="0"/>
          <w:numId w:val="43"/>
        </w:numPr>
      </w:pPr>
      <w:r>
        <w:t>ш</w:t>
      </w:r>
      <w:r>
        <w:t>апка сайта</w:t>
      </w:r>
      <w:r>
        <w:rPr>
          <w:lang w:val="en-US"/>
        </w:rPr>
        <w:t>;</w:t>
      </w:r>
    </w:p>
    <w:p w14:paraId="2334816C" w14:textId="107FCCFE" w:rsidR="00014434" w:rsidRDefault="00014434" w:rsidP="00014434">
      <w:pPr>
        <w:pStyle w:val="ad"/>
        <w:numPr>
          <w:ilvl w:val="0"/>
          <w:numId w:val="43"/>
        </w:numPr>
      </w:pPr>
      <w:r>
        <w:t>блок приветствия</w:t>
      </w:r>
      <w:r>
        <w:rPr>
          <w:lang w:val="en-US"/>
        </w:rPr>
        <w:t>;</w:t>
      </w:r>
    </w:p>
    <w:p w14:paraId="11E7D7A9" w14:textId="7D14CFAD" w:rsidR="00014434" w:rsidRDefault="00014434" w:rsidP="00014434">
      <w:pPr>
        <w:pStyle w:val="ad"/>
        <w:numPr>
          <w:ilvl w:val="0"/>
          <w:numId w:val="43"/>
        </w:numPr>
      </w:pPr>
      <w:r>
        <w:t>информация о компании</w:t>
      </w:r>
      <w:r>
        <w:rPr>
          <w:lang w:val="en-US"/>
        </w:rPr>
        <w:t>;</w:t>
      </w:r>
    </w:p>
    <w:p w14:paraId="227023A6" w14:textId="7494D55E" w:rsidR="00014434" w:rsidRDefault="00014434" w:rsidP="00014434">
      <w:pPr>
        <w:pStyle w:val="ad"/>
        <w:numPr>
          <w:ilvl w:val="0"/>
          <w:numId w:val="43"/>
        </w:numPr>
      </w:pPr>
      <w:r>
        <w:t>миссия компании</w:t>
      </w:r>
      <w:r>
        <w:rPr>
          <w:lang w:val="en-US"/>
        </w:rPr>
        <w:t>;</w:t>
      </w:r>
    </w:p>
    <w:p w14:paraId="0CCA745B" w14:textId="412CE8AA" w:rsidR="00014434" w:rsidRDefault="00014434" w:rsidP="00014434">
      <w:pPr>
        <w:pStyle w:val="ad"/>
        <w:numPr>
          <w:ilvl w:val="0"/>
          <w:numId w:val="43"/>
        </w:numPr>
      </w:pPr>
      <w:r>
        <w:t>контактная информация</w:t>
      </w:r>
      <w:r>
        <w:rPr>
          <w:lang w:val="en-US"/>
        </w:rPr>
        <w:t>;</w:t>
      </w:r>
    </w:p>
    <w:p w14:paraId="72E69394" w14:textId="3FB5ADE2" w:rsidR="00014434" w:rsidRDefault="00014434" w:rsidP="00014434">
      <w:pPr>
        <w:pStyle w:val="ad"/>
        <w:numPr>
          <w:ilvl w:val="0"/>
          <w:numId w:val="43"/>
        </w:numPr>
      </w:pPr>
      <w:r>
        <w:t>подвал сайта.</w:t>
      </w:r>
    </w:p>
    <w:p w14:paraId="37DC7FEF" w14:textId="3B154497" w:rsidR="00DF0DF6" w:rsidRDefault="00DF0DF6" w:rsidP="00DF0DF6">
      <w:pPr>
        <w:pStyle w:val="ad"/>
        <w:ind w:left="709" w:firstLine="0"/>
      </w:pPr>
      <w:r>
        <w:t>Модульная схема страницы «О нас» представлена на рисунке 2.3.</w:t>
      </w:r>
    </w:p>
    <w:p w14:paraId="39F52E78" w14:textId="6A2DD567" w:rsidR="00DF0DF6" w:rsidRDefault="00DF0DF6" w:rsidP="00DF0DF6">
      <w:pPr>
        <w:pStyle w:val="a7"/>
      </w:pPr>
      <w:r w:rsidRPr="00DF0DF6">
        <w:lastRenderedPageBreak/>
        <w:drawing>
          <wp:inline distT="0" distB="0" distL="0" distR="0" wp14:anchorId="016137FE" wp14:editId="09ADC366">
            <wp:extent cx="1971950" cy="478221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C258" w14:textId="5BBB34BF" w:rsidR="00DF0DF6" w:rsidRDefault="00DF0DF6" w:rsidP="00DF0DF6">
      <w:pPr>
        <w:pStyle w:val="a7"/>
      </w:pPr>
      <w:r>
        <w:t xml:space="preserve">Рисунок 2.3 – </w:t>
      </w:r>
      <w:r>
        <w:t>Модульная схема</w:t>
      </w:r>
      <w:r>
        <w:t xml:space="preserve"> </w:t>
      </w:r>
      <w:r>
        <w:t>страницы</w:t>
      </w:r>
      <w:r>
        <w:t xml:space="preserve"> «О нас»</w:t>
      </w:r>
    </w:p>
    <w:p w14:paraId="5504B7C5" w14:textId="28CAEA2B" w:rsidR="00014434" w:rsidRDefault="00014434" w:rsidP="00014434">
      <w:pPr>
        <w:pStyle w:val="ad"/>
        <w:ind w:left="709" w:firstLine="0"/>
      </w:pPr>
      <w:r>
        <w:t>Содержание страницы авторизации:</w:t>
      </w:r>
    </w:p>
    <w:p w14:paraId="777A3FAF" w14:textId="38662282" w:rsidR="00014434" w:rsidRDefault="00014434" w:rsidP="00014434">
      <w:pPr>
        <w:pStyle w:val="ad"/>
        <w:numPr>
          <w:ilvl w:val="0"/>
          <w:numId w:val="45"/>
        </w:numPr>
      </w:pPr>
      <w:r>
        <w:t>шапка сайта</w:t>
      </w:r>
      <w:r>
        <w:rPr>
          <w:lang w:val="en-US"/>
        </w:rPr>
        <w:t>;</w:t>
      </w:r>
    </w:p>
    <w:p w14:paraId="36E6DEC1" w14:textId="1ECE603F" w:rsidR="00014434" w:rsidRDefault="00014434" w:rsidP="00014434">
      <w:pPr>
        <w:pStyle w:val="ad"/>
        <w:numPr>
          <w:ilvl w:val="0"/>
          <w:numId w:val="45"/>
        </w:numPr>
      </w:pPr>
      <w:r>
        <w:t>форма входа</w:t>
      </w:r>
      <w:r>
        <w:rPr>
          <w:lang w:val="en-US"/>
        </w:rPr>
        <w:t>;</w:t>
      </w:r>
    </w:p>
    <w:p w14:paraId="6E4F08B5" w14:textId="2DCC1612" w:rsidR="00014434" w:rsidRDefault="00014434" w:rsidP="00014434">
      <w:pPr>
        <w:pStyle w:val="ad"/>
        <w:numPr>
          <w:ilvl w:val="0"/>
          <w:numId w:val="45"/>
        </w:numPr>
      </w:pPr>
      <w:r>
        <w:t>подвал сайта.</w:t>
      </w:r>
    </w:p>
    <w:p w14:paraId="47F0B4D6" w14:textId="13F1EB54" w:rsidR="00DF0DF6" w:rsidRDefault="00DF0DF6" w:rsidP="00DF0DF6">
      <w:pPr>
        <w:pStyle w:val="ad"/>
        <w:ind w:left="709" w:firstLine="0"/>
      </w:pPr>
      <w:r>
        <w:t xml:space="preserve">Модульная схема страницы </w:t>
      </w:r>
      <w:r>
        <w:t>авторизации</w:t>
      </w:r>
      <w:r>
        <w:t xml:space="preserve"> представлена на рисунке 2.</w:t>
      </w:r>
      <w:r>
        <w:t>4</w:t>
      </w:r>
      <w:r>
        <w:t>.</w:t>
      </w:r>
    </w:p>
    <w:p w14:paraId="09777C85" w14:textId="42DDB6EE" w:rsidR="00DF0DF6" w:rsidRDefault="00DF0DF6" w:rsidP="00DF0DF6">
      <w:pPr>
        <w:pStyle w:val="a7"/>
      </w:pPr>
      <w:r>
        <w:br w:type="column"/>
      </w:r>
      <w:r w:rsidRPr="00DF0DF6">
        <w:lastRenderedPageBreak/>
        <w:drawing>
          <wp:inline distT="0" distB="0" distL="0" distR="0" wp14:anchorId="6D4F63E0" wp14:editId="19B778C5">
            <wp:extent cx="1952898" cy="244826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C625" w14:textId="7DBD74F7" w:rsidR="00DF0DF6" w:rsidRDefault="00DF0DF6" w:rsidP="00DF0DF6">
      <w:pPr>
        <w:pStyle w:val="a7"/>
      </w:pPr>
      <w:r>
        <w:t>Рисунок 2.4 – Модульная схема страницы авторизации</w:t>
      </w:r>
    </w:p>
    <w:p w14:paraId="0A978F7B" w14:textId="0394EA60" w:rsidR="00014434" w:rsidRDefault="00014434" w:rsidP="00014434">
      <w:pPr>
        <w:pStyle w:val="ad"/>
        <w:ind w:left="709" w:firstLine="0"/>
      </w:pPr>
      <w:r>
        <w:t>Содержание страниц</w:t>
      </w:r>
      <w:r>
        <w:t>ы</w:t>
      </w:r>
      <w:r>
        <w:t xml:space="preserve"> </w:t>
      </w:r>
      <w:r>
        <w:t>регистрации</w:t>
      </w:r>
      <w:r>
        <w:t>:</w:t>
      </w:r>
    </w:p>
    <w:p w14:paraId="7368220B" w14:textId="77777777" w:rsidR="00014434" w:rsidRDefault="00014434" w:rsidP="00014434">
      <w:pPr>
        <w:pStyle w:val="ad"/>
        <w:numPr>
          <w:ilvl w:val="0"/>
          <w:numId w:val="45"/>
        </w:numPr>
      </w:pPr>
      <w:r>
        <w:t>шапка сайта</w:t>
      </w:r>
      <w:r>
        <w:rPr>
          <w:lang w:val="en-US"/>
        </w:rPr>
        <w:t>;</w:t>
      </w:r>
    </w:p>
    <w:p w14:paraId="7CEF0152" w14:textId="19A98DB5" w:rsidR="00014434" w:rsidRDefault="00014434" w:rsidP="00014434">
      <w:pPr>
        <w:pStyle w:val="ad"/>
        <w:numPr>
          <w:ilvl w:val="0"/>
          <w:numId w:val="45"/>
        </w:numPr>
      </w:pPr>
      <w:r>
        <w:t xml:space="preserve">форма </w:t>
      </w:r>
      <w:r>
        <w:t>регистрации</w:t>
      </w:r>
      <w:r>
        <w:rPr>
          <w:lang w:val="en-US"/>
        </w:rPr>
        <w:t>;</w:t>
      </w:r>
    </w:p>
    <w:p w14:paraId="78129468" w14:textId="77777777" w:rsidR="00014434" w:rsidRDefault="00014434" w:rsidP="00014434">
      <w:pPr>
        <w:pStyle w:val="ad"/>
        <w:numPr>
          <w:ilvl w:val="0"/>
          <w:numId w:val="45"/>
        </w:numPr>
      </w:pPr>
      <w:r>
        <w:t>подвал сайта.</w:t>
      </w:r>
    </w:p>
    <w:p w14:paraId="0C057C66" w14:textId="44286548" w:rsidR="00DF0DF6" w:rsidRDefault="00DF0DF6" w:rsidP="00DF0DF6">
      <w:pPr>
        <w:pStyle w:val="ad"/>
        <w:ind w:left="709" w:firstLine="0"/>
      </w:pPr>
      <w:r>
        <w:t xml:space="preserve">Модульная схема страницы </w:t>
      </w:r>
      <w:r>
        <w:t>регистрации</w:t>
      </w:r>
      <w:r>
        <w:t xml:space="preserve"> представлена на рисунке 2.</w:t>
      </w:r>
      <w:r>
        <w:t>5</w:t>
      </w:r>
      <w:r>
        <w:t>.</w:t>
      </w:r>
    </w:p>
    <w:p w14:paraId="19154ED5" w14:textId="5A457830" w:rsidR="00D15E0D" w:rsidRDefault="00DF0DF6" w:rsidP="00DF0DF6">
      <w:pPr>
        <w:pStyle w:val="a7"/>
        <w:rPr>
          <w:lang w:val="en-US"/>
        </w:rPr>
      </w:pPr>
      <w:r w:rsidRPr="00DF0DF6">
        <w:rPr>
          <w:lang w:val="en-US"/>
        </w:rPr>
        <w:drawing>
          <wp:inline distT="0" distB="0" distL="0" distR="0" wp14:anchorId="0F87E54A" wp14:editId="6B73F330">
            <wp:extent cx="1952898" cy="242921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BE1A" w14:textId="18E42926" w:rsidR="00DF0DF6" w:rsidRPr="00DF0DF6" w:rsidRDefault="00DF0DF6" w:rsidP="00DF0DF6">
      <w:pPr>
        <w:pStyle w:val="a7"/>
      </w:pPr>
      <w:r>
        <w:t>Рисунок 2.5 – Модульная схема страницы регистрации</w:t>
      </w:r>
    </w:p>
    <w:p w14:paraId="617E05B6" w14:textId="4E6C9C04" w:rsidR="00D15E0D" w:rsidRDefault="00D15E0D" w:rsidP="00D15E0D">
      <w:r>
        <w:t>В шапке сайта размещены</w:t>
      </w:r>
      <w:r w:rsidR="00DF0DF6">
        <w:t xml:space="preserve"> следующие элементы</w:t>
      </w:r>
      <w:r>
        <w:t>:</w:t>
      </w:r>
    </w:p>
    <w:p w14:paraId="3AAE0A22" w14:textId="6F7ACA77" w:rsidR="00D15E0D" w:rsidRPr="00DF0DF6" w:rsidRDefault="00DF0DF6" w:rsidP="00385E5E">
      <w:pPr>
        <w:pStyle w:val="ad"/>
        <w:numPr>
          <w:ilvl w:val="0"/>
          <w:numId w:val="46"/>
        </w:numPr>
      </w:pPr>
      <w:r>
        <w:t>л</w:t>
      </w:r>
      <w:r w:rsidR="00D15E0D">
        <w:t>оготип (ссылка на главную страницу)</w:t>
      </w:r>
      <w:r w:rsidRPr="00DF0DF6">
        <w:t>;</w:t>
      </w:r>
    </w:p>
    <w:p w14:paraId="41C78D39" w14:textId="6669D17F" w:rsidR="00D15E0D" w:rsidRPr="00DF0DF6" w:rsidRDefault="00DF0DF6" w:rsidP="00385E5E">
      <w:pPr>
        <w:pStyle w:val="ad"/>
        <w:numPr>
          <w:ilvl w:val="0"/>
          <w:numId w:val="46"/>
        </w:numPr>
      </w:pPr>
      <w:r>
        <w:t>о</w:t>
      </w:r>
      <w:r w:rsidR="00D15E0D">
        <w:t>сновная навигация (ссылка</w:t>
      </w:r>
      <w:r w:rsidRPr="00DF0DF6">
        <w:t xml:space="preserve"> </w:t>
      </w:r>
      <w:r>
        <w:t>на страницу</w:t>
      </w:r>
      <w:r w:rsidR="00D15E0D">
        <w:t xml:space="preserve"> </w:t>
      </w:r>
      <w:r w:rsidR="00F66891">
        <w:t>«</w:t>
      </w:r>
      <w:r w:rsidR="00D15E0D">
        <w:t>О нас</w:t>
      </w:r>
      <w:r w:rsidR="00F66891">
        <w:t>»</w:t>
      </w:r>
      <w:r w:rsidR="00D15E0D">
        <w:t>)</w:t>
      </w:r>
      <w:r w:rsidRPr="00DF0DF6">
        <w:t>;</w:t>
      </w:r>
    </w:p>
    <w:p w14:paraId="1F819981" w14:textId="57A0C3CF" w:rsidR="00D15E0D" w:rsidRPr="00385E5E" w:rsidRDefault="00DF0DF6" w:rsidP="00385E5E">
      <w:pPr>
        <w:pStyle w:val="ad"/>
        <w:numPr>
          <w:ilvl w:val="0"/>
          <w:numId w:val="46"/>
        </w:numPr>
      </w:pPr>
      <w:r>
        <w:t>к</w:t>
      </w:r>
      <w:r w:rsidR="00D15E0D">
        <w:t>нопка корзины (иконка)</w:t>
      </w:r>
      <w:r w:rsidRPr="00385E5E">
        <w:t>;</w:t>
      </w:r>
    </w:p>
    <w:p w14:paraId="49EA9C84" w14:textId="77D548F7" w:rsidR="00D15E0D" w:rsidRDefault="00DF0DF6" w:rsidP="00385E5E">
      <w:pPr>
        <w:pStyle w:val="ad"/>
        <w:numPr>
          <w:ilvl w:val="0"/>
          <w:numId w:val="46"/>
        </w:numPr>
      </w:pPr>
      <w:r>
        <w:t>и</w:t>
      </w:r>
      <w:r w:rsidR="00D15E0D">
        <w:t>конка профиля (ссылка на</w:t>
      </w:r>
      <w:r>
        <w:t xml:space="preserve"> страницу</w:t>
      </w:r>
      <w:r w:rsidR="00D15E0D">
        <w:t xml:space="preserve"> авторизаци</w:t>
      </w:r>
      <w:r>
        <w:t>и</w:t>
      </w:r>
      <w:r w:rsidR="00D15E0D">
        <w:t>)</w:t>
      </w:r>
      <w:r>
        <w:t>.</w:t>
      </w:r>
    </w:p>
    <w:p w14:paraId="5B50103F" w14:textId="1F79E787" w:rsidR="00D15E0D" w:rsidRDefault="00D15E0D" w:rsidP="00385E5E">
      <w:r>
        <w:t>В подвале сайта размещается</w:t>
      </w:r>
      <w:r w:rsidR="00DF0DF6">
        <w:t xml:space="preserve"> к</w:t>
      </w:r>
      <w:r>
        <w:t>опирайт с указанием названия</w:t>
      </w:r>
      <w:r w:rsidR="00385E5E">
        <w:t>м</w:t>
      </w:r>
      <w:r>
        <w:t xml:space="preserve"> сайта и года</w:t>
      </w:r>
      <w:r w:rsidR="00385E5E">
        <w:t>.</w:t>
      </w:r>
    </w:p>
    <w:p w14:paraId="298C1D93" w14:textId="26828C8C" w:rsidR="00D15E0D" w:rsidRDefault="00D15E0D" w:rsidP="00D15E0D">
      <w:r>
        <w:t>Основные цвета:</w:t>
      </w:r>
    </w:p>
    <w:p w14:paraId="7F575E53" w14:textId="04510A9A" w:rsidR="00D15E0D" w:rsidRDefault="00385E5E" w:rsidP="00385E5E">
      <w:pPr>
        <w:pStyle w:val="ad"/>
        <w:numPr>
          <w:ilvl w:val="0"/>
          <w:numId w:val="46"/>
        </w:numPr>
      </w:pPr>
      <w:r>
        <w:t>ф</w:t>
      </w:r>
      <w:r w:rsidR="00D15E0D">
        <w:t>он: светло-серый (</w:t>
      </w:r>
      <w:r w:rsidR="00136CDE">
        <w:t>«</w:t>
      </w:r>
      <w:r w:rsidR="00D15E0D">
        <w:t>#f5f5f5</w:t>
      </w:r>
      <w:r w:rsidR="00136CDE">
        <w:t>»</w:t>
      </w:r>
      <w:r w:rsidR="00D15E0D">
        <w:t>)</w:t>
      </w:r>
      <w:r>
        <w:rPr>
          <w:lang w:val="en-US"/>
        </w:rPr>
        <w:t>;</w:t>
      </w:r>
    </w:p>
    <w:p w14:paraId="55CA92C2" w14:textId="09C8FFF9" w:rsidR="00D15E0D" w:rsidRDefault="00385E5E" w:rsidP="00385E5E">
      <w:pPr>
        <w:pStyle w:val="ad"/>
        <w:numPr>
          <w:ilvl w:val="0"/>
          <w:numId w:val="46"/>
        </w:numPr>
      </w:pPr>
      <w:r>
        <w:lastRenderedPageBreak/>
        <w:t>ш</w:t>
      </w:r>
      <w:r w:rsidR="00D15E0D">
        <w:t>апка и подвал: тёмно-бирюзовый (</w:t>
      </w:r>
      <w:r w:rsidR="00EF79AA">
        <w:t>«</w:t>
      </w:r>
      <w:proofErr w:type="spellStart"/>
      <w:r w:rsidR="00D15E0D">
        <w:t>darkcyan</w:t>
      </w:r>
      <w:proofErr w:type="spellEnd"/>
      <w:r w:rsidR="00EF79AA">
        <w:t>»</w:t>
      </w:r>
      <w:r w:rsidR="00D15E0D">
        <w:t xml:space="preserve">, </w:t>
      </w:r>
      <w:r w:rsidR="00EF79AA">
        <w:t>«</w:t>
      </w:r>
      <w:r w:rsidR="00D15E0D">
        <w:t>#008b8b</w:t>
      </w:r>
      <w:r w:rsidR="00EF79AA">
        <w:t>»</w:t>
      </w:r>
      <w:r w:rsidR="00D15E0D">
        <w:t>)</w:t>
      </w:r>
      <w:r w:rsidRPr="00385E5E">
        <w:t>;</w:t>
      </w:r>
    </w:p>
    <w:p w14:paraId="576CF903" w14:textId="27EBEB40" w:rsidR="00D15E0D" w:rsidRDefault="00385E5E" w:rsidP="00385E5E">
      <w:pPr>
        <w:pStyle w:val="ad"/>
        <w:numPr>
          <w:ilvl w:val="0"/>
          <w:numId w:val="46"/>
        </w:numPr>
      </w:pPr>
      <w:r>
        <w:t>к</w:t>
      </w:r>
      <w:r w:rsidR="00D15E0D">
        <w:t>нопки: тёмно-бирюзовый (</w:t>
      </w:r>
      <w:r w:rsidR="00EF79AA">
        <w:t>«</w:t>
      </w:r>
      <w:proofErr w:type="spellStart"/>
      <w:r w:rsidR="00D15E0D">
        <w:t>darkcyan</w:t>
      </w:r>
      <w:proofErr w:type="spellEnd"/>
      <w:r w:rsidR="00EF79AA">
        <w:t>»</w:t>
      </w:r>
      <w:r w:rsidR="00D15E0D">
        <w:t xml:space="preserve">, </w:t>
      </w:r>
      <w:r w:rsidR="00EF79AA">
        <w:t>«</w:t>
      </w:r>
      <w:r w:rsidR="00D15E0D">
        <w:t>#008b8b</w:t>
      </w:r>
      <w:r w:rsidR="00EF79AA">
        <w:t>»</w:t>
      </w:r>
      <w:r w:rsidR="00D15E0D">
        <w:t xml:space="preserve">), при наведении </w:t>
      </w:r>
      <w:r>
        <w:t>–</w:t>
      </w:r>
      <w:r w:rsidRPr="00385E5E">
        <w:t xml:space="preserve"> </w:t>
      </w:r>
      <w:r w:rsidR="00D15E0D">
        <w:t>более тёмный (</w:t>
      </w:r>
      <w:r w:rsidR="00EF79AA">
        <w:t>«</w:t>
      </w:r>
      <w:proofErr w:type="spellStart"/>
      <w:proofErr w:type="gramStart"/>
      <w:r w:rsidR="00D15E0D">
        <w:t>rgb</w:t>
      </w:r>
      <w:proofErr w:type="spellEnd"/>
      <w:r w:rsidR="00D15E0D">
        <w:t>(</w:t>
      </w:r>
      <w:proofErr w:type="gramEnd"/>
      <w:r w:rsidR="00D15E0D">
        <w:t>0, 76, 76)</w:t>
      </w:r>
      <w:r w:rsidR="00EF79AA">
        <w:t>»</w:t>
      </w:r>
      <w:r w:rsidR="00D15E0D">
        <w:t>)</w:t>
      </w:r>
      <w:r w:rsidRPr="00385E5E">
        <w:t>;</w:t>
      </w:r>
    </w:p>
    <w:p w14:paraId="0A99CE72" w14:textId="1E162CE1" w:rsidR="00D15E0D" w:rsidRDefault="00385E5E" w:rsidP="00385E5E">
      <w:pPr>
        <w:pStyle w:val="ad"/>
        <w:numPr>
          <w:ilvl w:val="0"/>
          <w:numId w:val="46"/>
        </w:numPr>
      </w:pPr>
      <w:r>
        <w:t>т</w:t>
      </w:r>
      <w:r w:rsidR="00D15E0D">
        <w:t>екст: чёрный (</w:t>
      </w:r>
      <w:r w:rsidR="00EF79AA">
        <w:t>«</w:t>
      </w:r>
      <w:r w:rsidR="00D15E0D">
        <w:t>#333</w:t>
      </w:r>
      <w:r w:rsidR="00EF79AA">
        <w:t>»</w:t>
      </w:r>
      <w:r w:rsidR="00D15E0D">
        <w:t>), белый (в шапке и подвале)</w:t>
      </w:r>
      <w:r w:rsidRPr="00385E5E">
        <w:t>;</w:t>
      </w:r>
    </w:p>
    <w:p w14:paraId="4991A389" w14:textId="555CD2EC" w:rsidR="00D15E0D" w:rsidRDefault="00385E5E" w:rsidP="00385E5E">
      <w:pPr>
        <w:pStyle w:val="ad"/>
        <w:numPr>
          <w:ilvl w:val="0"/>
          <w:numId w:val="46"/>
        </w:numPr>
      </w:pPr>
      <w:r>
        <w:t>о</w:t>
      </w:r>
      <w:r w:rsidR="00D15E0D">
        <w:t>шибки: красный (</w:t>
      </w:r>
      <w:r w:rsidR="00EF79AA">
        <w:t>«</w:t>
      </w:r>
      <w:r w:rsidR="00D15E0D">
        <w:t>#ff4444</w:t>
      </w:r>
      <w:r w:rsidR="00EF79AA">
        <w:t>»</w:t>
      </w:r>
      <w:r w:rsidR="00D15E0D">
        <w:t>)</w:t>
      </w:r>
      <w:r>
        <w:rPr>
          <w:lang w:val="en-US"/>
        </w:rPr>
        <w:t>;</w:t>
      </w:r>
    </w:p>
    <w:p w14:paraId="733B9A7B" w14:textId="1F7B41F1" w:rsidR="00D15E0D" w:rsidRDefault="00385E5E" w:rsidP="00385E5E">
      <w:pPr>
        <w:pStyle w:val="ad"/>
        <w:numPr>
          <w:ilvl w:val="0"/>
          <w:numId w:val="46"/>
        </w:numPr>
      </w:pPr>
      <w:r>
        <w:t>с</w:t>
      </w:r>
      <w:r w:rsidR="00D15E0D">
        <w:t>сылки: белый (в шапке), с изменением цвета при наведении</w:t>
      </w:r>
      <w:r w:rsidRPr="00385E5E">
        <w:t>.</w:t>
      </w:r>
    </w:p>
    <w:p w14:paraId="50A2471C" w14:textId="44233B1F" w:rsidR="00D15E0D" w:rsidRDefault="00385E5E" w:rsidP="00D15E0D">
      <w:r>
        <w:t>Подробное описание цветов приведено в таблице 2.1.</w:t>
      </w:r>
    </w:p>
    <w:p w14:paraId="169FF6F2" w14:textId="3CA0561E" w:rsidR="00385E5E" w:rsidRDefault="00385E5E" w:rsidP="00385E5E">
      <w:pPr>
        <w:pStyle w:val="af1"/>
      </w:pPr>
      <w:r>
        <w:t>Таблица 2.1 – Цвета сайта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5E5E" w14:paraId="157ECDA1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274A3749" w14:textId="570E4167" w:rsidR="00385E5E" w:rsidRPr="00385E5E" w:rsidRDefault="00385E5E" w:rsidP="00385E5E">
            <w:pPr>
              <w:pStyle w:val="ab"/>
            </w:pPr>
            <w:r>
              <w:t>Элемент</w:t>
            </w:r>
          </w:p>
        </w:tc>
        <w:tc>
          <w:tcPr>
            <w:tcW w:w="3115" w:type="dxa"/>
            <w:vAlign w:val="center"/>
          </w:tcPr>
          <w:p w14:paraId="6537A789" w14:textId="519DA2E0" w:rsidR="00385E5E" w:rsidRPr="00385E5E" w:rsidRDefault="00385E5E" w:rsidP="00385E5E">
            <w:pPr>
              <w:pStyle w:val="ab"/>
            </w:pPr>
            <w:r>
              <w:t>Цвет</w:t>
            </w:r>
          </w:p>
        </w:tc>
        <w:tc>
          <w:tcPr>
            <w:tcW w:w="3115" w:type="dxa"/>
            <w:vAlign w:val="center"/>
          </w:tcPr>
          <w:p w14:paraId="23231F91" w14:textId="36A0242A" w:rsidR="00385E5E" w:rsidRPr="00385E5E" w:rsidRDefault="00385E5E" w:rsidP="00385E5E">
            <w:pPr>
              <w:pStyle w:val="ab"/>
            </w:pPr>
            <w:r>
              <w:t>Код</w:t>
            </w:r>
          </w:p>
        </w:tc>
      </w:tr>
      <w:tr w:rsidR="00385E5E" w14:paraId="5D2950C1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3CA345B2" w14:textId="2EF0B5FE" w:rsidR="00385E5E" w:rsidRDefault="00385E5E" w:rsidP="00385E5E">
            <w:pPr>
              <w:pStyle w:val="ab"/>
            </w:pPr>
            <w:r>
              <w:t>Фон</w:t>
            </w:r>
          </w:p>
        </w:tc>
        <w:tc>
          <w:tcPr>
            <w:tcW w:w="3115" w:type="dxa"/>
            <w:vAlign w:val="center"/>
          </w:tcPr>
          <w:p w14:paraId="5EB59DF2" w14:textId="6259859B" w:rsidR="00385E5E" w:rsidRDefault="00385E5E" w:rsidP="00385E5E">
            <w:pPr>
              <w:pStyle w:val="ab"/>
            </w:pPr>
            <w:r>
              <w:t>Светло-серый</w:t>
            </w:r>
          </w:p>
        </w:tc>
        <w:tc>
          <w:tcPr>
            <w:tcW w:w="3115" w:type="dxa"/>
            <w:vAlign w:val="center"/>
          </w:tcPr>
          <w:p w14:paraId="78793669" w14:textId="56D223BC" w:rsidR="00385E5E" w:rsidRDefault="00385E5E" w:rsidP="00385E5E">
            <w:pPr>
              <w:pStyle w:val="ab"/>
            </w:pPr>
            <w:r>
              <w:t>#f5f5f5</w:t>
            </w:r>
          </w:p>
        </w:tc>
      </w:tr>
      <w:tr w:rsidR="00385E5E" w14:paraId="54F18154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150BEAA3" w14:textId="4F84FE33" w:rsidR="00385E5E" w:rsidRDefault="00385E5E" w:rsidP="00385E5E">
            <w:pPr>
              <w:pStyle w:val="a9"/>
            </w:pPr>
            <w:r>
              <w:t>Шапка, подвал, кнопки</w:t>
            </w:r>
          </w:p>
        </w:tc>
        <w:tc>
          <w:tcPr>
            <w:tcW w:w="3115" w:type="dxa"/>
            <w:vAlign w:val="center"/>
          </w:tcPr>
          <w:p w14:paraId="05351F9F" w14:textId="4D4D7CE1" w:rsidR="00385E5E" w:rsidRDefault="00385E5E" w:rsidP="00385E5E">
            <w:pPr>
              <w:pStyle w:val="ab"/>
            </w:pPr>
            <w:r>
              <w:t>Тёмно-бирюзовый</w:t>
            </w:r>
          </w:p>
        </w:tc>
        <w:tc>
          <w:tcPr>
            <w:tcW w:w="3115" w:type="dxa"/>
            <w:vAlign w:val="center"/>
          </w:tcPr>
          <w:p w14:paraId="620AD746" w14:textId="117B0A2D" w:rsidR="00385E5E" w:rsidRDefault="00385E5E" w:rsidP="00385E5E">
            <w:pPr>
              <w:pStyle w:val="ab"/>
            </w:pPr>
            <w:r>
              <w:t>#008b8b</w:t>
            </w:r>
          </w:p>
        </w:tc>
      </w:tr>
      <w:tr w:rsidR="00385E5E" w14:paraId="35D57546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4FFB58BE" w14:textId="3705C981" w:rsidR="00385E5E" w:rsidRDefault="00385E5E" w:rsidP="00385E5E">
            <w:pPr>
              <w:pStyle w:val="a9"/>
            </w:pPr>
            <w:r>
              <w:t>Кнопки при наведении</w:t>
            </w:r>
          </w:p>
        </w:tc>
        <w:tc>
          <w:tcPr>
            <w:tcW w:w="3115" w:type="dxa"/>
            <w:vAlign w:val="center"/>
          </w:tcPr>
          <w:p w14:paraId="78885A12" w14:textId="1C160A05" w:rsidR="00385E5E" w:rsidRDefault="00385E5E" w:rsidP="00385E5E">
            <w:pPr>
              <w:pStyle w:val="ab"/>
            </w:pPr>
            <w:r>
              <w:t>Тёмно-зелёный</w:t>
            </w:r>
          </w:p>
        </w:tc>
        <w:tc>
          <w:tcPr>
            <w:tcW w:w="3115" w:type="dxa"/>
            <w:vAlign w:val="center"/>
          </w:tcPr>
          <w:p w14:paraId="21F457B5" w14:textId="4703232F" w:rsidR="00385E5E" w:rsidRDefault="00385E5E" w:rsidP="00385E5E">
            <w:pPr>
              <w:pStyle w:val="ab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0,76,76)</w:t>
            </w:r>
          </w:p>
        </w:tc>
      </w:tr>
      <w:tr w:rsidR="00385E5E" w14:paraId="4EDC1E8D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5900D2F3" w14:textId="2DEB7448" w:rsidR="00385E5E" w:rsidRDefault="00385E5E" w:rsidP="00385E5E">
            <w:pPr>
              <w:pStyle w:val="a9"/>
            </w:pPr>
            <w:r>
              <w:t>Основной текст</w:t>
            </w:r>
          </w:p>
        </w:tc>
        <w:tc>
          <w:tcPr>
            <w:tcW w:w="3115" w:type="dxa"/>
            <w:vAlign w:val="center"/>
          </w:tcPr>
          <w:p w14:paraId="0FA989EC" w14:textId="4FB64F8E" w:rsidR="00385E5E" w:rsidRDefault="00385E5E" w:rsidP="00385E5E">
            <w:pPr>
              <w:pStyle w:val="ab"/>
            </w:pPr>
            <w:r>
              <w:t>Тёмно-серый</w:t>
            </w:r>
          </w:p>
        </w:tc>
        <w:tc>
          <w:tcPr>
            <w:tcW w:w="3115" w:type="dxa"/>
            <w:vAlign w:val="center"/>
          </w:tcPr>
          <w:p w14:paraId="761CEDCF" w14:textId="00A37268" w:rsidR="00385E5E" w:rsidRDefault="00385E5E" w:rsidP="00385E5E">
            <w:pPr>
              <w:pStyle w:val="ab"/>
            </w:pPr>
            <w:r>
              <w:t>#33</w:t>
            </w:r>
            <w:r>
              <w:t>3</w:t>
            </w:r>
          </w:p>
        </w:tc>
      </w:tr>
      <w:tr w:rsidR="00385E5E" w14:paraId="4B3290BA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6D8CE6E7" w14:textId="064EB542" w:rsidR="00385E5E" w:rsidRPr="00385E5E" w:rsidRDefault="00385E5E" w:rsidP="00385E5E">
            <w:pPr>
              <w:pStyle w:val="a9"/>
            </w:pPr>
            <w:r>
              <w:t>Текст в шапке</w:t>
            </w:r>
            <w:r>
              <w:rPr>
                <w:lang w:val="en-US"/>
              </w:rPr>
              <w:t>/</w:t>
            </w:r>
            <w:r>
              <w:t>подвале</w:t>
            </w:r>
          </w:p>
        </w:tc>
        <w:tc>
          <w:tcPr>
            <w:tcW w:w="3115" w:type="dxa"/>
            <w:vAlign w:val="center"/>
          </w:tcPr>
          <w:p w14:paraId="51832A65" w14:textId="0D23A7A2" w:rsidR="00385E5E" w:rsidRDefault="00385E5E" w:rsidP="00385E5E">
            <w:pPr>
              <w:pStyle w:val="ab"/>
            </w:pPr>
            <w:r>
              <w:t>Белый</w:t>
            </w:r>
          </w:p>
        </w:tc>
        <w:tc>
          <w:tcPr>
            <w:tcW w:w="3115" w:type="dxa"/>
            <w:vAlign w:val="center"/>
          </w:tcPr>
          <w:p w14:paraId="2FFE55E9" w14:textId="318EA5B8" w:rsidR="00385E5E" w:rsidRDefault="00385E5E" w:rsidP="00385E5E">
            <w:pPr>
              <w:pStyle w:val="ab"/>
            </w:pPr>
            <w:r>
              <w:t xml:space="preserve">#fff </w:t>
            </w:r>
          </w:p>
        </w:tc>
      </w:tr>
      <w:tr w:rsidR="00385E5E" w14:paraId="46B943B8" w14:textId="77777777" w:rsidTr="00385E5E">
        <w:trPr>
          <w:trHeight w:val="454"/>
        </w:trPr>
        <w:tc>
          <w:tcPr>
            <w:tcW w:w="3115" w:type="dxa"/>
            <w:vAlign w:val="center"/>
          </w:tcPr>
          <w:p w14:paraId="6DE71B8A" w14:textId="4E4D4887" w:rsidR="00385E5E" w:rsidRDefault="00385E5E" w:rsidP="00385E5E">
            <w:pPr>
              <w:pStyle w:val="ab"/>
            </w:pPr>
            <w:r>
              <w:t>Ошибки</w:t>
            </w:r>
          </w:p>
        </w:tc>
        <w:tc>
          <w:tcPr>
            <w:tcW w:w="3115" w:type="dxa"/>
            <w:vAlign w:val="center"/>
          </w:tcPr>
          <w:p w14:paraId="56187385" w14:textId="6162B5F1" w:rsidR="00385E5E" w:rsidRDefault="00385E5E" w:rsidP="00385E5E">
            <w:pPr>
              <w:pStyle w:val="ab"/>
            </w:pPr>
            <w:r>
              <w:t>Красный</w:t>
            </w:r>
          </w:p>
        </w:tc>
        <w:tc>
          <w:tcPr>
            <w:tcW w:w="3115" w:type="dxa"/>
            <w:vAlign w:val="center"/>
          </w:tcPr>
          <w:p w14:paraId="03148EDC" w14:textId="54EA0EDC" w:rsidR="00385E5E" w:rsidRDefault="00385E5E" w:rsidP="00385E5E">
            <w:pPr>
              <w:pStyle w:val="ab"/>
            </w:pPr>
            <w:r>
              <w:t>#ff4444</w:t>
            </w:r>
          </w:p>
        </w:tc>
      </w:tr>
    </w:tbl>
    <w:p w14:paraId="5F080A7C" w14:textId="4C545CBD" w:rsidR="005A6331" w:rsidRDefault="005A6331" w:rsidP="009C7742">
      <w:pPr>
        <w:pStyle w:val="2"/>
        <w:spacing w:before="560" w:after="560"/>
      </w:pPr>
      <w:bookmarkStart w:id="7" w:name="_Toc198553116"/>
      <w:r>
        <w:t>Создание макета сайта</w:t>
      </w:r>
      <w:bookmarkEnd w:id="7"/>
    </w:p>
    <w:p w14:paraId="454DFEDB" w14:textId="77777777" w:rsidR="00EF79AA" w:rsidRDefault="00385E5E" w:rsidP="00EF79AA">
      <w:r>
        <w:t>Для создания макета сайта</w:t>
      </w:r>
      <w:r w:rsidR="00335363">
        <w:t xml:space="preserve"> было принято решение использовать </w:t>
      </w:r>
      <w:r w:rsidR="00335363">
        <w:rPr>
          <w:lang w:val="en-US"/>
        </w:rPr>
        <w:t>Figma</w:t>
      </w:r>
      <w:r w:rsidR="00EF79AA">
        <w:t>.</w:t>
      </w:r>
    </w:p>
    <w:p w14:paraId="520F841A" w14:textId="318B3A72" w:rsidR="00385E5E" w:rsidRPr="00335363" w:rsidRDefault="00EF79AA" w:rsidP="00EF79AA">
      <w:r>
        <w:rPr>
          <w:lang w:val="en-US"/>
        </w:rPr>
        <w:t>Figma</w:t>
      </w:r>
      <w:r w:rsidRPr="00EF79AA">
        <w:t xml:space="preserve"> </w:t>
      </w:r>
      <w:r>
        <w:t>–</w:t>
      </w:r>
      <w:r w:rsidRPr="00EF79AA">
        <w:t xml:space="preserve"> </w:t>
      </w:r>
      <w:r w:rsidR="00335363" w:rsidRPr="00335363">
        <w:t>это современный облачный сервис для проектирования пользовательских интерфейсов, создания прототипов</w:t>
      </w:r>
      <w:r w:rsidR="00335363" w:rsidRPr="00335363">
        <w:t xml:space="preserve"> </w:t>
      </w:r>
      <w:r w:rsidR="00335363" w:rsidRPr="00335363">
        <w:t>и</w:t>
      </w:r>
      <w:r w:rsidR="00335363" w:rsidRPr="00335363">
        <w:t xml:space="preserve"> </w:t>
      </w:r>
      <w:r w:rsidR="00335363" w:rsidRPr="00335363">
        <w:t>совместной работы</w:t>
      </w:r>
      <w:r w:rsidR="00335363" w:rsidRPr="00335363">
        <w:t xml:space="preserve"> </w:t>
      </w:r>
      <w:r w:rsidR="00335363" w:rsidRPr="00335363">
        <w:t>над</w:t>
      </w:r>
      <w:r w:rsidR="00335363" w:rsidRPr="00335363">
        <w:t xml:space="preserve"> </w:t>
      </w:r>
      <w:r w:rsidR="00335363" w:rsidRPr="00335363">
        <w:t xml:space="preserve">дизайном. </w:t>
      </w:r>
      <w:proofErr w:type="spellStart"/>
      <w:r w:rsidR="00335363" w:rsidRPr="00335363">
        <w:t>Figma</w:t>
      </w:r>
      <w:proofErr w:type="spellEnd"/>
      <w:r w:rsidR="00335363" w:rsidRPr="00335363">
        <w:t xml:space="preserve"> позволяет создавать макеты</w:t>
      </w:r>
      <w:r w:rsidR="00335363" w:rsidRPr="00335363">
        <w:t xml:space="preserve"> </w:t>
      </w:r>
      <w:r w:rsidR="00335363" w:rsidRPr="00335363">
        <w:t>сайтов, мобильных приложений и других цифровых</w:t>
      </w:r>
      <w:r w:rsidR="00335363" w:rsidRPr="00335363">
        <w:t xml:space="preserve"> </w:t>
      </w:r>
      <w:r w:rsidR="00335363" w:rsidRPr="00335363">
        <w:t>продуктов</w:t>
      </w:r>
      <w:r w:rsidR="00335363" w:rsidRPr="00335363">
        <w:t xml:space="preserve"> </w:t>
      </w:r>
      <w:r w:rsidR="00335363" w:rsidRPr="00335363">
        <w:t>прямо в браузере, без необходимости установки дополнительного программного обеспечения.</w:t>
      </w:r>
    </w:p>
    <w:p w14:paraId="17F7D101" w14:textId="23F836C3" w:rsidR="00385E5E" w:rsidRDefault="00385E5E" w:rsidP="00385E5E">
      <w:r>
        <w:t xml:space="preserve">Базовая ширина макета сайта выбрана 1200 пикселей </w:t>
      </w:r>
      <w:r w:rsidR="00335363">
        <w:t>–</w:t>
      </w:r>
      <w:r w:rsidR="00335363" w:rsidRPr="00335363">
        <w:t xml:space="preserve"> </w:t>
      </w:r>
      <w:r>
        <w:t>это оптимальное значение для современных мониторов и обеспечивает удобство восприятия информации. Для мобильных устройств реализована адаптивная верстка с изменением ширины макета в зависимости от размера экрана.</w:t>
      </w:r>
    </w:p>
    <w:p w14:paraId="005E55D3" w14:textId="105F790E" w:rsidR="00385E5E" w:rsidRDefault="00385E5E" w:rsidP="00385E5E">
      <w:r>
        <w:t>В качестве основного фона сайта выбран светлый оттенок (</w:t>
      </w:r>
      <w:r w:rsidR="00EF79AA">
        <w:t>«</w:t>
      </w:r>
      <w:r>
        <w:t>#f5f5f5</w:t>
      </w:r>
      <w:r w:rsidR="00EF79AA">
        <w:t>»</w:t>
      </w:r>
      <w:r>
        <w:t>), который обеспечивает хорошую читаемость текста и выделяет основные элементы интерфейса.</w:t>
      </w:r>
    </w:p>
    <w:p w14:paraId="39B3D053" w14:textId="41EC2A66" w:rsidR="00BF772C" w:rsidRDefault="00D7141B" w:rsidP="00385E5E">
      <w:r>
        <w:t xml:space="preserve">Подробное описание размеров </w:t>
      </w:r>
      <w:r>
        <w:t>основных</w:t>
      </w:r>
      <w:r>
        <w:t xml:space="preserve"> разделов макета представлено в таблице 2.2.</w:t>
      </w:r>
    </w:p>
    <w:p w14:paraId="39649219" w14:textId="1C2362F3" w:rsidR="00BF772C" w:rsidRDefault="00BF772C" w:rsidP="00BF772C">
      <w:pPr>
        <w:pStyle w:val="af1"/>
      </w:pPr>
      <w:r>
        <w:br w:type="column"/>
      </w:r>
      <w:r>
        <w:lastRenderedPageBreak/>
        <w:t>Таблица 2.2 – Размеры основных разделов макета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22"/>
        <w:gridCol w:w="2231"/>
        <w:gridCol w:w="2131"/>
        <w:gridCol w:w="2761"/>
      </w:tblGrid>
      <w:tr w:rsidR="00BF772C" w14:paraId="0DB6EBAB" w14:textId="77777777" w:rsidTr="00BF772C">
        <w:trPr>
          <w:trHeight w:val="454"/>
        </w:trPr>
        <w:tc>
          <w:tcPr>
            <w:tcW w:w="2336" w:type="dxa"/>
            <w:vAlign w:val="center"/>
          </w:tcPr>
          <w:p w14:paraId="72D98E93" w14:textId="339DECF5" w:rsidR="00BF772C" w:rsidRDefault="00BF772C" w:rsidP="00BF772C">
            <w:pPr>
              <w:pStyle w:val="ab"/>
            </w:pPr>
            <w:r>
              <w:t>Раздел</w:t>
            </w:r>
          </w:p>
        </w:tc>
        <w:tc>
          <w:tcPr>
            <w:tcW w:w="2336" w:type="dxa"/>
            <w:vAlign w:val="center"/>
          </w:tcPr>
          <w:p w14:paraId="1F3F9930" w14:textId="352391E3" w:rsidR="00BF772C" w:rsidRDefault="00BF772C" w:rsidP="00BF772C">
            <w:pPr>
              <w:pStyle w:val="ab"/>
            </w:pPr>
            <w:r>
              <w:t>Ширина (</w:t>
            </w:r>
            <w:r>
              <w:rPr>
                <w:lang w:val="en-US"/>
              </w:rPr>
              <w:t>px</w:t>
            </w:r>
            <w:r>
              <w:t>)</w:t>
            </w:r>
          </w:p>
        </w:tc>
        <w:tc>
          <w:tcPr>
            <w:tcW w:w="2336" w:type="dxa"/>
            <w:vAlign w:val="center"/>
          </w:tcPr>
          <w:p w14:paraId="65E47C9C" w14:textId="7F8310DA" w:rsidR="00BF772C" w:rsidRDefault="00BF772C" w:rsidP="00BF772C">
            <w:pPr>
              <w:pStyle w:val="ab"/>
            </w:pPr>
            <w:r>
              <w:t>Высота (</w:t>
            </w:r>
            <w:r>
              <w:rPr>
                <w:lang w:val="en-US"/>
              </w:rPr>
              <w:t>px</w:t>
            </w:r>
            <w:r>
              <w:t>)</w:t>
            </w:r>
          </w:p>
        </w:tc>
        <w:tc>
          <w:tcPr>
            <w:tcW w:w="2337" w:type="dxa"/>
            <w:vAlign w:val="center"/>
          </w:tcPr>
          <w:p w14:paraId="098D5307" w14:textId="33EBACF3" w:rsidR="00BF772C" w:rsidRDefault="00BF772C" w:rsidP="00BF772C">
            <w:pPr>
              <w:pStyle w:val="ab"/>
            </w:pPr>
            <w:r>
              <w:t>Описание</w:t>
            </w:r>
          </w:p>
        </w:tc>
      </w:tr>
      <w:tr w:rsidR="00BF772C" w14:paraId="3481B4E9" w14:textId="77777777" w:rsidTr="00BF772C">
        <w:trPr>
          <w:trHeight w:val="454"/>
        </w:trPr>
        <w:tc>
          <w:tcPr>
            <w:tcW w:w="2336" w:type="dxa"/>
            <w:vAlign w:val="center"/>
          </w:tcPr>
          <w:p w14:paraId="3D7BB478" w14:textId="2D254114" w:rsidR="00BF772C" w:rsidRDefault="00BF772C" w:rsidP="00BF772C">
            <w:pPr>
              <w:pStyle w:val="ab"/>
            </w:pPr>
            <w:r>
              <w:t>Шапка</w:t>
            </w:r>
          </w:p>
        </w:tc>
        <w:tc>
          <w:tcPr>
            <w:tcW w:w="2336" w:type="dxa"/>
            <w:vAlign w:val="center"/>
          </w:tcPr>
          <w:p w14:paraId="4DC74605" w14:textId="4FBB30E0" w:rsidR="00BF772C" w:rsidRDefault="00BF772C" w:rsidP="00BF772C">
            <w:pPr>
              <w:pStyle w:val="ab"/>
            </w:pPr>
            <w:r>
              <w:t>100%</w:t>
            </w:r>
          </w:p>
        </w:tc>
        <w:tc>
          <w:tcPr>
            <w:tcW w:w="2336" w:type="dxa"/>
            <w:vAlign w:val="center"/>
          </w:tcPr>
          <w:p w14:paraId="70D61344" w14:textId="17840AE5" w:rsidR="00BF772C" w:rsidRDefault="00BF772C" w:rsidP="00BF772C">
            <w:pPr>
              <w:pStyle w:val="ab"/>
            </w:pPr>
            <w:r>
              <w:t>70</w:t>
            </w:r>
          </w:p>
        </w:tc>
        <w:tc>
          <w:tcPr>
            <w:tcW w:w="2337" w:type="dxa"/>
            <w:vAlign w:val="center"/>
          </w:tcPr>
          <w:p w14:paraId="5FAE15A8" w14:textId="22EB58D0" w:rsidR="00BF772C" w:rsidRDefault="00BF772C" w:rsidP="00BF772C">
            <w:pPr>
              <w:pStyle w:val="a9"/>
            </w:pPr>
            <w:r>
              <w:t>Фиксированная высота</w:t>
            </w:r>
          </w:p>
        </w:tc>
      </w:tr>
      <w:tr w:rsidR="00BF772C" w14:paraId="0D060612" w14:textId="77777777" w:rsidTr="00BF772C">
        <w:trPr>
          <w:trHeight w:val="454"/>
        </w:trPr>
        <w:tc>
          <w:tcPr>
            <w:tcW w:w="2336" w:type="dxa"/>
            <w:vAlign w:val="center"/>
          </w:tcPr>
          <w:p w14:paraId="6F06112E" w14:textId="09853CCE" w:rsidR="00BF772C" w:rsidRDefault="00BF772C" w:rsidP="00BF772C">
            <w:pPr>
              <w:pStyle w:val="ab"/>
            </w:pPr>
            <w:r>
              <w:t>Меню</w:t>
            </w:r>
          </w:p>
        </w:tc>
        <w:tc>
          <w:tcPr>
            <w:tcW w:w="2336" w:type="dxa"/>
            <w:vAlign w:val="center"/>
          </w:tcPr>
          <w:p w14:paraId="56CDF6F0" w14:textId="341311E4" w:rsidR="00BF772C" w:rsidRDefault="00BF772C" w:rsidP="00BF772C">
            <w:pPr>
              <w:pStyle w:val="a9"/>
            </w:pPr>
            <w:r>
              <w:t>Встроено в шапку</w:t>
            </w:r>
          </w:p>
        </w:tc>
        <w:tc>
          <w:tcPr>
            <w:tcW w:w="2336" w:type="dxa"/>
            <w:vAlign w:val="center"/>
          </w:tcPr>
          <w:p w14:paraId="36873E50" w14:textId="616FF6CB" w:rsidR="00BF772C" w:rsidRDefault="00BF772C" w:rsidP="00BF772C">
            <w:pPr>
              <w:pStyle w:val="ab"/>
            </w:pPr>
            <w:r>
              <w:t>70</w:t>
            </w:r>
          </w:p>
        </w:tc>
        <w:tc>
          <w:tcPr>
            <w:tcW w:w="2337" w:type="dxa"/>
            <w:vAlign w:val="center"/>
          </w:tcPr>
          <w:p w14:paraId="7D6E56D4" w14:textId="699F17AB" w:rsidR="00BF772C" w:rsidRDefault="00BF772C" w:rsidP="00BF772C">
            <w:pPr>
              <w:pStyle w:val="a9"/>
            </w:pPr>
            <w:r>
              <w:t>Горизонтальное расположение</w:t>
            </w:r>
          </w:p>
        </w:tc>
      </w:tr>
      <w:tr w:rsidR="00BF772C" w14:paraId="0428D5D1" w14:textId="77777777" w:rsidTr="00BF772C">
        <w:trPr>
          <w:trHeight w:val="454"/>
        </w:trPr>
        <w:tc>
          <w:tcPr>
            <w:tcW w:w="2336" w:type="dxa"/>
            <w:vAlign w:val="center"/>
          </w:tcPr>
          <w:p w14:paraId="3B23882D" w14:textId="18A4EC4C" w:rsidR="00BF772C" w:rsidRDefault="00BF772C" w:rsidP="00BF772C">
            <w:pPr>
              <w:pStyle w:val="ab"/>
            </w:pPr>
            <w:r>
              <w:t>Контент</w:t>
            </w:r>
          </w:p>
        </w:tc>
        <w:tc>
          <w:tcPr>
            <w:tcW w:w="2336" w:type="dxa"/>
            <w:vAlign w:val="center"/>
          </w:tcPr>
          <w:p w14:paraId="5D2C038F" w14:textId="19C03E4F" w:rsidR="00BF772C" w:rsidRPr="00BF772C" w:rsidRDefault="00BF772C" w:rsidP="00BF772C">
            <w:pPr>
              <w:pStyle w:val="a9"/>
              <w:rPr>
                <w:lang w:val="en-US"/>
              </w:rPr>
            </w:pPr>
            <w:r>
              <w:t xml:space="preserve">1200 </w:t>
            </w:r>
            <w:r>
              <w:rPr>
                <w:lang w:val="en-US"/>
              </w:rPr>
              <w:t>(max)</w:t>
            </w:r>
          </w:p>
        </w:tc>
        <w:tc>
          <w:tcPr>
            <w:tcW w:w="2336" w:type="dxa"/>
            <w:vAlign w:val="center"/>
          </w:tcPr>
          <w:p w14:paraId="7C915D49" w14:textId="22C65F64" w:rsidR="00BF772C" w:rsidRPr="00BF772C" w:rsidRDefault="00BF772C" w:rsidP="00BF772C">
            <w:pPr>
              <w:pStyle w:val="ab"/>
            </w:pPr>
            <w:r>
              <w:t>Авто</w:t>
            </w:r>
          </w:p>
        </w:tc>
        <w:tc>
          <w:tcPr>
            <w:tcW w:w="2337" w:type="dxa"/>
            <w:vAlign w:val="center"/>
          </w:tcPr>
          <w:p w14:paraId="6FB4BFA3" w14:textId="48B4BEF9" w:rsidR="00BF772C" w:rsidRDefault="00BF772C" w:rsidP="00BF772C">
            <w:pPr>
              <w:pStyle w:val="a9"/>
            </w:pPr>
            <w:r>
              <w:t>Центрирован, с отступами</w:t>
            </w:r>
          </w:p>
        </w:tc>
      </w:tr>
      <w:tr w:rsidR="00BF772C" w14:paraId="675124B2" w14:textId="77777777" w:rsidTr="00BF772C">
        <w:trPr>
          <w:trHeight w:val="454"/>
        </w:trPr>
        <w:tc>
          <w:tcPr>
            <w:tcW w:w="2336" w:type="dxa"/>
            <w:vAlign w:val="center"/>
          </w:tcPr>
          <w:p w14:paraId="2D9F614F" w14:textId="1BF9098F" w:rsidR="00BF772C" w:rsidRPr="00BF772C" w:rsidRDefault="00BF772C" w:rsidP="00BF772C">
            <w:pPr>
              <w:pStyle w:val="ab"/>
            </w:pPr>
            <w:r>
              <w:t>Форма</w:t>
            </w:r>
            <w:r>
              <w:rPr>
                <w:lang w:val="en-US"/>
              </w:rPr>
              <w:t>/</w:t>
            </w:r>
            <w:r>
              <w:t>блоки</w:t>
            </w:r>
          </w:p>
        </w:tc>
        <w:tc>
          <w:tcPr>
            <w:tcW w:w="2336" w:type="dxa"/>
            <w:vAlign w:val="center"/>
          </w:tcPr>
          <w:p w14:paraId="5664D7E2" w14:textId="7FED8667" w:rsidR="00BF772C" w:rsidRDefault="00BF772C" w:rsidP="00BF772C">
            <w:pPr>
              <w:pStyle w:val="a9"/>
            </w:pPr>
            <w:r>
              <w:t>500 – 600</w:t>
            </w:r>
          </w:p>
        </w:tc>
        <w:tc>
          <w:tcPr>
            <w:tcW w:w="2336" w:type="dxa"/>
            <w:vAlign w:val="center"/>
          </w:tcPr>
          <w:p w14:paraId="75BADE2D" w14:textId="5B58ECE3" w:rsidR="00BF772C" w:rsidRDefault="00BF772C" w:rsidP="00BF772C">
            <w:pPr>
              <w:pStyle w:val="ab"/>
            </w:pPr>
            <w:r>
              <w:t>Авто</w:t>
            </w:r>
          </w:p>
        </w:tc>
        <w:tc>
          <w:tcPr>
            <w:tcW w:w="2337" w:type="dxa"/>
            <w:vAlign w:val="center"/>
          </w:tcPr>
          <w:p w14:paraId="1CEA65D4" w14:textId="42876880" w:rsidR="00BF772C" w:rsidRPr="00BF772C" w:rsidRDefault="00BF772C" w:rsidP="00BF772C">
            <w:pPr>
              <w:pStyle w:val="a9"/>
            </w:pPr>
            <w:r>
              <w:t>Для форм регистрации</w:t>
            </w:r>
            <w:r>
              <w:rPr>
                <w:lang w:val="en-US"/>
              </w:rPr>
              <w:t>/</w:t>
            </w:r>
            <w:r>
              <w:t>объявлений</w:t>
            </w:r>
          </w:p>
        </w:tc>
      </w:tr>
      <w:tr w:rsidR="00BF772C" w14:paraId="360B2CA4" w14:textId="77777777" w:rsidTr="00BF772C">
        <w:trPr>
          <w:trHeight w:val="454"/>
        </w:trPr>
        <w:tc>
          <w:tcPr>
            <w:tcW w:w="2336" w:type="dxa"/>
            <w:vAlign w:val="center"/>
          </w:tcPr>
          <w:p w14:paraId="2EF9A0B9" w14:textId="7122A4F1" w:rsidR="00BF772C" w:rsidRDefault="00BF772C" w:rsidP="00BF772C">
            <w:pPr>
              <w:pStyle w:val="ab"/>
            </w:pPr>
            <w:r>
              <w:t>Подвал</w:t>
            </w:r>
          </w:p>
        </w:tc>
        <w:tc>
          <w:tcPr>
            <w:tcW w:w="2336" w:type="dxa"/>
            <w:vAlign w:val="center"/>
          </w:tcPr>
          <w:p w14:paraId="3997ADCD" w14:textId="6DDC74FD" w:rsidR="00BF772C" w:rsidRDefault="00BF772C" w:rsidP="00BF772C">
            <w:pPr>
              <w:pStyle w:val="ab"/>
            </w:pPr>
            <w:r>
              <w:t>100%</w:t>
            </w:r>
          </w:p>
        </w:tc>
        <w:tc>
          <w:tcPr>
            <w:tcW w:w="2336" w:type="dxa"/>
            <w:vAlign w:val="center"/>
          </w:tcPr>
          <w:p w14:paraId="0AF36E16" w14:textId="629F19D3" w:rsidR="00BF772C" w:rsidRDefault="00BF772C" w:rsidP="00BF772C">
            <w:pPr>
              <w:pStyle w:val="ab"/>
            </w:pPr>
            <w:r>
              <w:t>60</w:t>
            </w:r>
          </w:p>
        </w:tc>
        <w:tc>
          <w:tcPr>
            <w:tcW w:w="2337" w:type="dxa"/>
            <w:vAlign w:val="center"/>
          </w:tcPr>
          <w:p w14:paraId="37D308F3" w14:textId="760C47B1" w:rsidR="00BF772C" w:rsidRDefault="00BF772C" w:rsidP="00BF772C">
            <w:pPr>
              <w:pStyle w:val="a9"/>
            </w:pPr>
            <w:r>
              <w:t>Фиксированная высота</w:t>
            </w:r>
          </w:p>
        </w:tc>
      </w:tr>
    </w:tbl>
    <w:p w14:paraId="7CA4CE7D" w14:textId="77777777" w:rsidR="00385E5E" w:rsidRDefault="00385E5E" w:rsidP="00BF772C">
      <w:r>
        <w:t xml:space="preserve">Шапка сайта реализована с помощью </w:t>
      </w:r>
      <w:proofErr w:type="spellStart"/>
      <w:r>
        <w:t>flex</w:t>
      </w:r>
      <w:proofErr w:type="spellEnd"/>
      <w:r>
        <w:t>-контейнера. В шапке размещены:</w:t>
      </w:r>
    </w:p>
    <w:p w14:paraId="59929941" w14:textId="1FF14DF2" w:rsidR="00385E5E" w:rsidRDefault="00335363" w:rsidP="00335363">
      <w:pPr>
        <w:pStyle w:val="ad"/>
        <w:numPr>
          <w:ilvl w:val="0"/>
          <w:numId w:val="47"/>
        </w:numPr>
      </w:pPr>
      <w:r>
        <w:t>л</w:t>
      </w:r>
      <w:r w:rsidR="00385E5E">
        <w:t>оготип (графический элемент, ссылка на главную страницу)</w:t>
      </w:r>
      <w:r w:rsidRPr="00335363">
        <w:t>;</w:t>
      </w:r>
    </w:p>
    <w:p w14:paraId="680E3897" w14:textId="074801C7" w:rsidR="00385E5E" w:rsidRDefault="00335363" w:rsidP="00335363">
      <w:pPr>
        <w:pStyle w:val="ad"/>
        <w:numPr>
          <w:ilvl w:val="0"/>
          <w:numId w:val="47"/>
        </w:numPr>
      </w:pPr>
      <w:r>
        <w:t>н</w:t>
      </w:r>
      <w:r w:rsidR="00385E5E">
        <w:t>авигационное меню (ссылки на основные разделы)</w:t>
      </w:r>
      <w:r w:rsidRPr="00335363">
        <w:t>;</w:t>
      </w:r>
    </w:p>
    <w:p w14:paraId="049DDADE" w14:textId="7078DFFE" w:rsidR="00385E5E" w:rsidRDefault="00335363" w:rsidP="00335363">
      <w:pPr>
        <w:pStyle w:val="ad"/>
        <w:numPr>
          <w:ilvl w:val="0"/>
          <w:numId w:val="47"/>
        </w:numPr>
      </w:pPr>
      <w:r>
        <w:t>и</w:t>
      </w:r>
      <w:r w:rsidR="00385E5E">
        <w:t>конка корзины (графический элемент)</w:t>
      </w:r>
      <w:r>
        <w:rPr>
          <w:lang w:val="en-US"/>
        </w:rPr>
        <w:t>;</w:t>
      </w:r>
    </w:p>
    <w:p w14:paraId="36E21A3E" w14:textId="240DD9D1" w:rsidR="00385E5E" w:rsidRDefault="00335363" w:rsidP="00335363">
      <w:pPr>
        <w:pStyle w:val="ad"/>
        <w:numPr>
          <w:ilvl w:val="0"/>
          <w:numId w:val="47"/>
        </w:numPr>
      </w:pPr>
      <w:r>
        <w:t>и</w:t>
      </w:r>
      <w:r w:rsidR="00385E5E">
        <w:t>конка профиля пользователя (графический элемент)</w:t>
      </w:r>
      <w:r w:rsidRPr="00335363">
        <w:t>.</w:t>
      </w:r>
    </w:p>
    <w:p w14:paraId="1E03F569" w14:textId="36957D36" w:rsidR="00385E5E" w:rsidRDefault="00335363" w:rsidP="00385E5E">
      <w:r>
        <w:t>Н</w:t>
      </w:r>
      <w:r w:rsidR="00385E5E">
        <w:t>авигационное меню встроено в шапку сайта и реализовано с помощью ссылок, стилизованных через CSS. Меню обеспечивает быстрый переход между основными разделами сайта.</w:t>
      </w:r>
    </w:p>
    <w:p w14:paraId="2B89B822" w14:textId="2499A721" w:rsidR="00385E5E" w:rsidRDefault="00385E5E" w:rsidP="00335363">
      <w:r>
        <w:t xml:space="preserve">Подвал сайта выполнен в едином стиле с шапкой (цвет </w:t>
      </w:r>
      <w:r w:rsidR="00EF79AA">
        <w:t>«</w:t>
      </w:r>
      <w:proofErr w:type="spellStart"/>
      <w:r>
        <w:t>darkcyan</w:t>
      </w:r>
      <w:proofErr w:type="spellEnd"/>
      <w:r w:rsidR="00EF79AA">
        <w:t>»</w:t>
      </w:r>
      <w:r>
        <w:t>). В подвале размещён текст с копирайтом. Графические элементы в подвале не используются, оформление выполнено средствами CSS.</w:t>
      </w:r>
    </w:p>
    <w:p w14:paraId="09976C86" w14:textId="62B7DE94" w:rsidR="00385E5E" w:rsidRDefault="001264BC" w:rsidP="00385E5E">
      <w:r>
        <w:t>К</w:t>
      </w:r>
      <w:r w:rsidR="00385E5E">
        <w:t>онтент сайта включает:</w:t>
      </w:r>
    </w:p>
    <w:p w14:paraId="112AF912" w14:textId="52DC04B3" w:rsidR="00385E5E" w:rsidRDefault="001264BC" w:rsidP="001264BC">
      <w:pPr>
        <w:pStyle w:val="ad"/>
        <w:numPr>
          <w:ilvl w:val="0"/>
          <w:numId w:val="47"/>
        </w:numPr>
      </w:pPr>
      <w:r>
        <w:t>с</w:t>
      </w:r>
      <w:r w:rsidR="00385E5E">
        <w:t>писок объявлений (карточки с изображением, названием, описанием и ценой)</w:t>
      </w:r>
      <w:r w:rsidRPr="001264BC">
        <w:t>;</w:t>
      </w:r>
    </w:p>
    <w:p w14:paraId="38A1D758" w14:textId="59DD87C3" w:rsidR="00385E5E" w:rsidRDefault="001264BC" w:rsidP="001264BC">
      <w:pPr>
        <w:pStyle w:val="ad"/>
        <w:numPr>
          <w:ilvl w:val="0"/>
          <w:numId w:val="47"/>
        </w:numPr>
      </w:pPr>
      <w:r>
        <w:t>ф</w:t>
      </w:r>
      <w:r w:rsidR="00385E5E">
        <w:t>орму добавления объявления (поля ввода, кнопка)</w:t>
      </w:r>
      <w:r w:rsidRPr="001264BC">
        <w:t>;</w:t>
      </w:r>
    </w:p>
    <w:p w14:paraId="33CF2077" w14:textId="5DAD3BD7" w:rsidR="00385E5E" w:rsidRDefault="001264BC" w:rsidP="001264BC">
      <w:pPr>
        <w:pStyle w:val="ad"/>
        <w:numPr>
          <w:ilvl w:val="0"/>
          <w:numId w:val="47"/>
        </w:numPr>
      </w:pPr>
      <w:r>
        <w:t>ф</w:t>
      </w:r>
      <w:r w:rsidR="00385E5E">
        <w:t>ормы регистрации и авторизации (поля ввода, кнопки)</w:t>
      </w:r>
      <w:r w:rsidRPr="001264BC">
        <w:t>;</w:t>
      </w:r>
    </w:p>
    <w:p w14:paraId="165CFB28" w14:textId="22AE29D2" w:rsidR="00385E5E" w:rsidRDefault="001264BC" w:rsidP="001264BC">
      <w:pPr>
        <w:pStyle w:val="ad"/>
        <w:numPr>
          <w:ilvl w:val="0"/>
          <w:numId w:val="47"/>
        </w:numPr>
      </w:pPr>
      <w:r>
        <w:t>и</w:t>
      </w:r>
      <w:r w:rsidR="00385E5E">
        <w:t>нформационные блоки на странице "О нас" (текст, изображения, карточки миссии)</w:t>
      </w:r>
      <w:r w:rsidRPr="001264BC">
        <w:t>.</w:t>
      </w:r>
    </w:p>
    <w:p w14:paraId="6D5F7998" w14:textId="6FD452C7" w:rsidR="00385E5E" w:rsidRPr="001264BC" w:rsidRDefault="001264BC" w:rsidP="00385E5E">
      <w:r>
        <w:t xml:space="preserve">Макеты страниц сайта представлены в приложении А на рисунках </w:t>
      </w:r>
      <w:r w:rsidRPr="001264BC">
        <w:rPr>
          <w:highlight w:val="yellow"/>
        </w:rPr>
        <w:t>А.1 – и А.10.</w:t>
      </w:r>
    </w:p>
    <w:p w14:paraId="1A48E940" w14:textId="69953A9D" w:rsidR="00970806" w:rsidRDefault="00970806" w:rsidP="00342D47">
      <w:pPr>
        <w:pStyle w:val="1"/>
        <w:spacing w:after="560"/>
      </w:pPr>
      <w:bookmarkStart w:id="8" w:name="_Toc198553117"/>
      <w:r>
        <w:lastRenderedPageBreak/>
        <w:t>Верстка сайта</w:t>
      </w:r>
      <w:bookmarkEnd w:id="8"/>
    </w:p>
    <w:p w14:paraId="1CF6999D" w14:textId="77777777" w:rsidR="00342D47" w:rsidRPr="00342D47" w:rsidRDefault="00342D47" w:rsidP="00342D47"/>
    <w:p w14:paraId="00757D14" w14:textId="0CA4FF07" w:rsidR="00970806" w:rsidRDefault="00970806" w:rsidP="00970806">
      <w:pPr>
        <w:pStyle w:val="1"/>
        <w:numPr>
          <w:ilvl w:val="0"/>
          <w:numId w:val="0"/>
        </w:numPr>
        <w:ind w:left="709"/>
      </w:pPr>
      <w:bookmarkStart w:id="9" w:name="_Toc198553118"/>
      <w:r>
        <w:lastRenderedPageBreak/>
        <w:t>Заключение</w:t>
      </w:r>
      <w:bookmarkEnd w:id="9"/>
    </w:p>
    <w:p w14:paraId="30D8753A" w14:textId="648C6AE2" w:rsidR="00970806" w:rsidRDefault="00970806" w:rsidP="00342D47">
      <w:pPr>
        <w:pStyle w:val="1"/>
        <w:numPr>
          <w:ilvl w:val="0"/>
          <w:numId w:val="0"/>
        </w:numPr>
        <w:spacing w:after="560"/>
        <w:jc w:val="center"/>
      </w:pPr>
      <w:bookmarkStart w:id="10" w:name="_Toc198553119"/>
      <w:r>
        <w:lastRenderedPageBreak/>
        <w:t>Список информационных источников</w:t>
      </w:r>
      <w:bookmarkEnd w:id="10"/>
    </w:p>
    <w:p w14:paraId="79ED4E51" w14:textId="77777777" w:rsidR="00342D47" w:rsidRPr="00342D47" w:rsidRDefault="00342D47" w:rsidP="00342D47"/>
    <w:p w14:paraId="213D3471" w14:textId="6CE45041" w:rsidR="00970806" w:rsidRDefault="00970806" w:rsidP="00970806">
      <w:pPr>
        <w:pStyle w:val="1"/>
        <w:numPr>
          <w:ilvl w:val="0"/>
          <w:numId w:val="0"/>
        </w:numPr>
        <w:jc w:val="center"/>
      </w:pPr>
      <w:bookmarkStart w:id="11" w:name="_Toc198553120"/>
      <w:r>
        <w:lastRenderedPageBreak/>
        <w:t xml:space="preserve">ПРИЛОЖЕНИЕ </w:t>
      </w:r>
      <w:bookmarkEnd w:id="11"/>
      <w:r w:rsidR="00E8551E">
        <w:t>А</w:t>
      </w:r>
    </w:p>
    <w:p w14:paraId="4C945988" w14:textId="4D5E4721" w:rsidR="00342D47" w:rsidRPr="00342D47" w:rsidRDefault="00342D47" w:rsidP="00342D47">
      <w:pPr>
        <w:ind w:firstLine="0"/>
        <w:jc w:val="center"/>
        <w:rPr>
          <w:b/>
          <w:bCs/>
        </w:rPr>
      </w:pPr>
      <w:r w:rsidRPr="00342D47">
        <w:rPr>
          <w:b/>
          <w:bCs/>
        </w:rPr>
        <w:t>(</w:t>
      </w:r>
      <w:r w:rsidR="00E8551E">
        <w:rPr>
          <w:b/>
          <w:bCs/>
        </w:rPr>
        <w:t>справочное</w:t>
      </w:r>
      <w:r w:rsidRPr="00342D47">
        <w:rPr>
          <w:b/>
          <w:bCs/>
        </w:rPr>
        <w:t>)</w:t>
      </w:r>
    </w:p>
    <w:p w14:paraId="48249F6B" w14:textId="15C92767" w:rsidR="00342D47" w:rsidRDefault="00E8551E" w:rsidP="00342D47">
      <w:pPr>
        <w:spacing w:after="560"/>
        <w:ind w:firstLine="0"/>
        <w:jc w:val="center"/>
        <w:rPr>
          <w:b/>
          <w:bCs/>
        </w:rPr>
      </w:pPr>
      <w:r>
        <w:rPr>
          <w:b/>
          <w:bCs/>
        </w:rPr>
        <w:t>Макет сайта</w:t>
      </w:r>
    </w:p>
    <w:p w14:paraId="60F96844" w14:textId="77777777" w:rsidR="00D45F5F" w:rsidRDefault="00D45F5F" w:rsidP="00D45F5F"/>
    <w:p w14:paraId="2BA043DF" w14:textId="77777777" w:rsidR="00E8551E" w:rsidRDefault="00E8551E" w:rsidP="00E8551E">
      <w:pPr>
        <w:pStyle w:val="1"/>
        <w:numPr>
          <w:ilvl w:val="0"/>
          <w:numId w:val="0"/>
        </w:numPr>
        <w:jc w:val="center"/>
      </w:pPr>
      <w:r>
        <w:lastRenderedPageBreak/>
        <w:t>ПРИЛОЖЕНИЕ Б</w:t>
      </w:r>
    </w:p>
    <w:p w14:paraId="3E5879AF" w14:textId="77777777" w:rsidR="00E8551E" w:rsidRPr="00342D47" w:rsidRDefault="00E8551E" w:rsidP="00E8551E">
      <w:pPr>
        <w:ind w:firstLine="0"/>
        <w:jc w:val="center"/>
        <w:rPr>
          <w:b/>
          <w:bCs/>
        </w:rPr>
      </w:pPr>
      <w:r w:rsidRPr="00342D47">
        <w:rPr>
          <w:b/>
          <w:bCs/>
        </w:rPr>
        <w:t>(обязательное)</w:t>
      </w:r>
    </w:p>
    <w:p w14:paraId="634106D7" w14:textId="77777777" w:rsidR="00E8551E" w:rsidRDefault="00E8551E" w:rsidP="00E8551E">
      <w:pPr>
        <w:spacing w:after="560"/>
        <w:ind w:firstLine="0"/>
        <w:jc w:val="center"/>
        <w:rPr>
          <w:b/>
          <w:bCs/>
        </w:rPr>
      </w:pPr>
      <w:r w:rsidRPr="00342D47">
        <w:rPr>
          <w:b/>
          <w:bCs/>
        </w:rPr>
        <w:t>Текст программы</w:t>
      </w:r>
    </w:p>
    <w:p w14:paraId="2F2B422C" w14:textId="77777777" w:rsidR="00970806" w:rsidRPr="00970806" w:rsidRDefault="00970806" w:rsidP="00D45F5F"/>
    <w:sectPr w:rsidR="00970806" w:rsidRPr="00970806" w:rsidSect="004646B8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C906F" w14:textId="77777777" w:rsidR="009E63F9" w:rsidRDefault="009E63F9" w:rsidP="00856BCB">
      <w:r>
        <w:separator/>
      </w:r>
    </w:p>
  </w:endnote>
  <w:endnote w:type="continuationSeparator" w:id="0">
    <w:p w14:paraId="10429A3E" w14:textId="77777777" w:rsidR="009E63F9" w:rsidRDefault="009E63F9" w:rsidP="00856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74C4" w14:textId="77777777" w:rsidR="00332584" w:rsidRDefault="00332584" w:rsidP="004646B8">
    <w:pPr>
      <w:pStyle w:val="af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126E0" w14:textId="77777777" w:rsidR="00332584" w:rsidRDefault="00332584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16B05" w14:textId="77777777" w:rsidR="009E63F9" w:rsidRDefault="009E63F9" w:rsidP="00856BCB">
      <w:r>
        <w:separator/>
      </w:r>
    </w:p>
  </w:footnote>
  <w:footnote w:type="continuationSeparator" w:id="0">
    <w:p w14:paraId="248A5435" w14:textId="77777777" w:rsidR="009E63F9" w:rsidRDefault="009E63F9" w:rsidP="00856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74A"/>
    <w:multiLevelType w:val="hybridMultilevel"/>
    <w:tmpl w:val="7E783590"/>
    <w:lvl w:ilvl="0" w:tplc="CAF251F4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75C7303"/>
    <w:multiLevelType w:val="hybridMultilevel"/>
    <w:tmpl w:val="8E3041F6"/>
    <w:lvl w:ilvl="0" w:tplc="C3C87122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0F0E4929"/>
    <w:multiLevelType w:val="multilevel"/>
    <w:tmpl w:val="7814068E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" w15:restartNumberingAfterBreak="0">
    <w:nsid w:val="160168DA"/>
    <w:multiLevelType w:val="hybridMultilevel"/>
    <w:tmpl w:val="5A6416F2"/>
    <w:lvl w:ilvl="0" w:tplc="E9169E74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1F80342D"/>
    <w:multiLevelType w:val="multilevel"/>
    <w:tmpl w:val="B5B67A32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5" w15:restartNumberingAfterBreak="0">
    <w:nsid w:val="202D24A1"/>
    <w:multiLevelType w:val="multilevel"/>
    <w:tmpl w:val="EAE0136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8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184794B"/>
    <w:multiLevelType w:val="hybridMultilevel"/>
    <w:tmpl w:val="E8128C7E"/>
    <w:lvl w:ilvl="0" w:tplc="8B20DA4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6833E3"/>
    <w:multiLevelType w:val="hybridMultilevel"/>
    <w:tmpl w:val="10EEF2E8"/>
    <w:lvl w:ilvl="0" w:tplc="6E60C77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E95B32"/>
    <w:multiLevelType w:val="hybridMultilevel"/>
    <w:tmpl w:val="BC020BA6"/>
    <w:lvl w:ilvl="0" w:tplc="7F8225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0D66CD"/>
    <w:multiLevelType w:val="hybridMultilevel"/>
    <w:tmpl w:val="D15AE2B8"/>
    <w:lvl w:ilvl="0" w:tplc="D5942C24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2AE54BCE"/>
    <w:multiLevelType w:val="multilevel"/>
    <w:tmpl w:val="A2460588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317036"/>
    <w:multiLevelType w:val="hybridMultilevel"/>
    <w:tmpl w:val="FB382D02"/>
    <w:lvl w:ilvl="0" w:tplc="AB3C9BA4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E1F2207"/>
    <w:multiLevelType w:val="hybridMultilevel"/>
    <w:tmpl w:val="6DDCEE5C"/>
    <w:lvl w:ilvl="0" w:tplc="EA320D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225D46"/>
    <w:multiLevelType w:val="hybridMultilevel"/>
    <w:tmpl w:val="AB94EA9E"/>
    <w:lvl w:ilvl="0" w:tplc="632AAEC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3ABD208D"/>
    <w:multiLevelType w:val="hybridMultilevel"/>
    <w:tmpl w:val="32343A78"/>
    <w:lvl w:ilvl="0" w:tplc="0F4408CE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3B555F0A"/>
    <w:multiLevelType w:val="hybridMultilevel"/>
    <w:tmpl w:val="7C483502"/>
    <w:lvl w:ilvl="0" w:tplc="4512561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BF301D"/>
    <w:multiLevelType w:val="hybridMultilevel"/>
    <w:tmpl w:val="85C42008"/>
    <w:lvl w:ilvl="0" w:tplc="803CE9F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0611A1"/>
    <w:multiLevelType w:val="multilevel"/>
    <w:tmpl w:val="A1D8723E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8" w15:restartNumberingAfterBreak="0">
    <w:nsid w:val="448139B0"/>
    <w:multiLevelType w:val="hybridMultilevel"/>
    <w:tmpl w:val="781E7172"/>
    <w:lvl w:ilvl="0" w:tplc="418E5036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5D0015D"/>
    <w:multiLevelType w:val="multilevel"/>
    <w:tmpl w:val="6150A372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0" w15:restartNumberingAfterBreak="0">
    <w:nsid w:val="45FB6687"/>
    <w:multiLevelType w:val="hybridMultilevel"/>
    <w:tmpl w:val="3A0E94E8"/>
    <w:lvl w:ilvl="0" w:tplc="FAF6421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6C26C5"/>
    <w:multiLevelType w:val="multilevel"/>
    <w:tmpl w:val="CC9627E2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2" w15:restartNumberingAfterBreak="0">
    <w:nsid w:val="488F54A8"/>
    <w:multiLevelType w:val="hybridMultilevel"/>
    <w:tmpl w:val="A5A65E90"/>
    <w:lvl w:ilvl="0" w:tplc="1E6A3A5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2129F0"/>
    <w:multiLevelType w:val="hybridMultilevel"/>
    <w:tmpl w:val="85F8F33E"/>
    <w:lvl w:ilvl="0" w:tplc="2C34528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6416A1"/>
    <w:multiLevelType w:val="hybridMultilevel"/>
    <w:tmpl w:val="3330306A"/>
    <w:lvl w:ilvl="0" w:tplc="7452C93A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5" w15:restartNumberingAfterBreak="0">
    <w:nsid w:val="4B4679B6"/>
    <w:multiLevelType w:val="hybridMultilevel"/>
    <w:tmpl w:val="A8963212"/>
    <w:lvl w:ilvl="0" w:tplc="5D5607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3F43E5"/>
    <w:multiLevelType w:val="hybridMultilevel"/>
    <w:tmpl w:val="7B4A60A4"/>
    <w:lvl w:ilvl="0" w:tplc="E2B285F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C8D0243"/>
    <w:multiLevelType w:val="hybridMultilevel"/>
    <w:tmpl w:val="6168448C"/>
    <w:lvl w:ilvl="0" w:tplc="9DE291DE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4C9F2869"/>
    <w:multiLevelType w:val="hybridMultilevel"/>
    <w:tmpl w:val="7BDADF7A"/>
    <w:lvl w:ilvl="0" w:tplc="037C2130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 w15:restartNumberingAfterBreak="0">
    <w:nsid w:val="512B348C"/>
    <w:multiLevelType w:val="hybridMultilevel"/>
    <w:tmpl w:val="462C5D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F77768"/>
    <w:multiLevelType w:val="multilevel"/>
    <w:tmpl w:val="BE8EE2D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1" w15:restartNumberingAfterBreak="0">
    <w:nsid w:val="57BA4950"/>
    <w:multiLevelType w:val="hybridMultilevel"/>
    <w:tmpl w:val="873C7304"/>
    <w:lvl w:ilvl="0" w:tplc="A83ED18C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F62C47"/>
    <w:multiLevelType w:val="hybridMultilevel"/>
    <w:tmpl w:val="18E4518C"/>
    <w:lvl w:ilvl="0" w:tplc="A70E5BFA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3" w15:restartNumberingAfterBreak="0">
    <w:nsid w:val="61316C59"/>
    <w:multiLevelType w:val="hybridMultilevel"/>
    <w:tmpl w:val="FA0A0CE4"/>
    <w:lvl w:ilvl="0" w:tplc="00EEF22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467CCA"/>
    <w:multiLevelType w:val="hybridMultilevel"/>
    <w:tmpl w:val="A7060D90"/>
    <w:lvl w:ilvl="0" w:tplc="7250D57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1460E8"/>
    <w:multiLevelType w:val="hybridMultilevel"/>
    <w:tmpl w:val="BED43EB2"/>
    <w:lvl w:ilvl="0" w:tplc="2A824530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6" w15:restartNumberingAfterBreak="0">
    <w:nsid w:val="64F37E84"/>
    <w:multiLevelType w:val="hybridMultilevel"/>
    <w:tmpl w:val="9E54902A"/>
    <w:lvl w:ilvl="0" w:tplc="FA2046C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5C4EDF"/>
    <w:multiLevelType w:val="hybridMultilevel"/>
    <w:tmpl w:val="D52209B2"/>
    <w:lvl w:ilvl="0" w:tplc="3594BEF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2D428C"/>
    <w:multiLevelType w:val="multilevel"/>
    <w:tmpl w:val="27020174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9" w15:restartNumberingAfterBreak="0">
    <w:nsid w:val="6F4C0BC4"/>
    <w:multiLevelType w:val="hybridMultilevel"/>
    <w:tmpl w:val="1E364488"/>
    <w:lvl w:ilvl="0" w:tplc="E6D28EB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6421E9"/>
    <w:multiLevelType w:val="hybridMultilevel"/>
    <w:tmpl w:val="6478DD76"/>
    <w:lvl w:ilvl="0" w:tplc="F7B43BDA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1" w15:restartNumberingAfterBreak="0">
    <w:nsid w:val="70845696"/>
    <w:multiLevelType w:val="hybridMultilevel"/>
    <w:tmpl w:val="C43CB5E4"/>
    <w:lvl w:ilvl="0" w:tplc="980C77B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1A3202"/>
    <w:multiLevelType w:val="hybridMultilevel"/>
    <w:tmpl w:val="8FBEE548"/>
    <w:lvl w:ilvl="0" w:tplc="2B6C4CE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D2C5DCD"/>
    <w:multiLevelType w:val="multilevel"/>
    <w:tmpl w:val="3836006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44" w15:restartNumberingAfterBreak="0">
    <w:nsid w:val="7E124130"/>
    <w:multiLevelType w:val="multilevel"/>
    <w:tmpl w:val="F3523732"/>
    <w:lvl w:ilvl="0">
      <w:start w:val="1"/>
      <w:numFmt w:val="bullet"/>
      <w:suff w:val="space"/>
      <w:lvlText w:val="⎯"/>
      <w:lvlJc w:val="left"/>
      <w:pPr>
        <w:ind w:left="0" w:firstLine="709"/>
      </w:pPr>
      <w:rPr>
        <w:rFonts w:ascii="Noto Sans Symbols" w:hAnsi="Noto Sans Symbols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45" w15:restartNumberingAfterBreak="0">
    <w:nsid w:val="7E195F16"/>
    <w:multiLevelType w:val="hybridMultilevel"/>
    <w:tmpl w:val="3EC42E6A"/>
    <w:lvl w:ilvl="0" w:tplc="50B494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44"/>
  </w:num>
  <w:num w:numId="4">
    <w:abstractNumId w:val="4"/>
  </w:num>
  <w:num w:numId="5">
    <w:abstractNumId w:val="21"/>
  </w:num>
  <w:num w:numId="6">
    <w:abstractNumId w:val="19"/>
  </w:num>
  <w:num w:numId="7">
    <w:abstractNumId w:val="2"/>
  </w:num>
  <w:num w:numId="8">
    <w:abstractNumId w:val="17"/>
  </w:num>
  <w:num w:numId="9">
    <w:abstractNumId w:val="30"/>
  </w:num>
  <w:num w:numId="10">
    <w:abstractNumId w:val="43"/>
  </w:num>
  <w:num w:numId="11">
    <w:abstractNumId w:val="38"/>
  </w:num>
  <w:num w:numId="12">
    <w:abstractNumId w:val="12"/>
  </w:num>
  <w:num w:numId="13">
    <w:abstractNumId w:val="42"/>
  </w:num>
  <w:num w:numId="14">
    <w:abstractNumId w:val="23"/>
  </w:num>
  <w:num w:numId="15">
    <w:abstractNumId w:val="31"/>
  </w:num>
  <w:num w:numId="16">
    <w:abstractNumId w:val="22"/>
  </w:num>
  <w:num w:numId="17">
    <w:abstractNumId w:val="34"/>
  </w:num>
  <w:num w:numId="18">
    <w:abstractNumId w:val="13"/>
  </w:num>
  <w:num w:numId="19">
    <w:abstractNumId w:val="33"/>
  </w:num>
  <w:num w:numId="20">
    <w:abstractNumId w:val="18"/>
  </w:num>
  <w:num w:numId="21">
    <w:abstractNumId w:val="3"/>
  </w:num>
  <w:num w:numId="22">
    <w:abstractNumId w:val="28"/>
  </w:num>
  <w:num w:numId="23">
    <w:abstractNumId w:val="14"/>
  </w:num>
  <w:num w:numId="24">
    <w:abstractNumId w:val="24"/>
  </w:num>
  <w:num w:numId="25">
    <w:abstractNumId w:val="1"/>
  </w:num>
  <w:num w:numId="26">
    <w:abstractNumId w:val="35"/>
  </w:num>
  <w:num w:numId="27">
    <w:abstractNumId w:val="0"/>
  </w:num>
  <w:num w:numId="28">
    <w:abstractNumId w:val="32"/>
  </w:num>
  <w:num w:numId="29">
    <w:abstractNumId w:val="9"/>
  </w:num>
  <w:num w:numId="30">
    <w:abstractNumId w:val="40"/>
  </w:num>
  <w:num w:numId="31">
    <w:abstractNumId w:val="27"/>
  </w:num>
  <w:num w:numId="32">
    <w:abstractNumId w:val="11"/>
  </w:num>
  <w:num w:numId="33">
    <w:abstractNumId w:val="37"/>
  </w:num>
  <w:num w:numId="34">
    <w:abstractNumId w:val="41"/>
  </w:num>
  <w:num w:numId="35">
    <w:abstractNumId w:val="36"/>
  </w:num>
  <w:num w:numId="36">
    <w:abstractNumId w:val="7"/>
  </w:num>
  <w:num w:numId="37">
    <w:abstractNumId w:val="26"/>
  </w:num>
  <w:num w:numId="38">
    <w:abstractNumId w:val="10"/>
  </w:num>
  <w:num w:numId="39">
    <w:abstractNumId w:val="29"/>
  </w:num>
  <w:num w:numId="40">
    <w:abstractNumId w:val="20"/>
  </w:num>
  <w:num w:numId="41">
    <w:abstractNumId w:val="25"/>
  </w:num>
  <w:num w:numId="42">
    <w:abstractNumId w:val="39"/>
  </w:num>
  <w:num w:numId="43">
    <w:abstractNumId w:val="45"/>
  </w:num>
  <w:num w:numId="44">
    <w:abstractNumId w:val="6"/>
  </w:num>
  <w:num w:numId="45">
    <w:abstractNumId w:val="8"/>
  </w:num>
  <w:num w:numId="46">
    <w:abstractNumId w:val="15"/>
  </w:num>
  <w:num w:numId="47">
    <w:abstractNumId w:val="1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93"/>
    <w:rsid w:val="00014434"/>
    <w:rsid w:val="00017716"/>
    <w:rsid w:val="000535B8"/>
    <w:rsid w:val="00056E68"/>
    <w:rsid w:val="00095799"/>
    <w:rsid w:val="00095F62"/>
    <w:rsid w:val="000A276C"/>
    <w:rsid w:val="000B5579"/>
    <w:rsid w:val="000F1771"/>
    <w:rsid w:val="000F6A5C"/>
    <w:rsid w:val="00100BE1"/>
    <w:rsid w:val="001264BC"/>
    <w:rsid w:val="00136CDE"/>
    <w:rsid w:val="0014225B"/>
    <w:rsid w:val="00143B2D"/>
    <w:rsid w:val="00157061"/>
    <w:rsid w:val="001654DF"/>
    <w:rsid w:val="001759CC"/>
    <w:rsid w:val="00184CD4"/>
    <w:rsid w:val="0019748C"/>
    <w:rsid w:val="001A0BF6"/>
    <w:rsid w:val="002027ED"/>
    <w:rsid w:val="00206A51"/>
    <w:rsid w:val="002124A9"/>
    <w:rsid w:val="00217B44"/>
    <w:rsid w:val="0023020A"/>
    <w:rsid w:val="0025493E"/>
    <w:rsid w:val="00272E99"/>
    <w:rsid w:val="002D06CE"/>
    <w:rsid w:val="002F416B"/>
    <w:rsid w:val="0031483F"/>
    <w:rsid w:val="003200C1"/>
    <w:rsid w:val="00322E89"/>
    <w:rsid w:val="00332584"/>
    <w:rsid w:val="00335363"/>
    <w:rsid w:val="00342D47"/>
    <w:rsid w:val="00362214"/>
    <w:rsid w:val="00383298"/>
    <w:rsid w:val="00385E5E"/>
    <w:rsid w:val="0039221B"/>
    <w:rsid w:val="003944DB"/>
    <w:rsid w:val="0039563E"/>
    <w:rsid w:val="00397B5B"/>
    <w:rsid w:val="003A5CFB"/>
    <w:rsid w:val="003C3388"/>
    <w:rsid w:val="003F61C7"/>
    <w:rsid w:val="004238BA"/>
    <w:rsid w:val="004646B8"/>
    <w:rsid w:val="00467D48"/>
    <w:rsid w:val="00476271"/>
    <w:rsid w:val="0047724C"/>
    <w:rsid w:val="00485C70"/>
    <w:rsid w:val="004D7D6B"/>
    <w:rsid w:val="004E028E"/>
    <w:rsid w:val="00521758"/>
    <w:rsid w:val="00534D7E"/>
    <w:rsid w:val="0053632D"/>
    <w:rsid w:val="0055693B"/>
    <w:rsid w:val="00571410"/>
    <w:rsid w:val="0057759A"/>
    <w:rsid w:val="00590F94"/>
    <w:rsid w:val="005A074A"/>
    <w:rsid w:val="005A6331"/>
    <w:rsid w:val="005B618E"/>
    <w:rsid w:val="005C65FA"/>
    <w:rsid w:val="005F1C0C"/>
    <w:rsid w:val="005F3FBD"/>
    <w:rsid w:val="0060074C"/>
    <w:rsid w:val="006010F4"/>
    <w:rsid w:val="006368EC"/>
    <w:rsid w:val="00667379"/>
    <w:rsid w:val="0068128A"/>
    <w:rsid w:val="00685C70"/>
    <w:rsid w:val="00693894"/>
    <w:rsid w:val="006A1A5C"/>
    <w:rsid w:val="006A7EBE"/>
    <w:rsid w:val="006C0935"/>
    <w:rsid w:val="006E201D"/>
    <w:rsid w:val="00737586"/>
    <w:rsid w:val="007418ED"/>
    <w:rsid w:val="007527FD"/>
    <w:rsid w:val="00760D93"/>
    <w:rsid w:val="00761AD7"/>
    <w:rsid w:val="00770A2A"/>
    <w:rsid w:val="00783462"/>
    <w:rsid w:val="007C19F3"/>
    <w:rsid w:val="007C42EA"/>
    <w:rsid w:val="007E7E0E"/>
    <w:rsid w:val="00807EFC"/>
    <w:rsid w:val="00813170"/>
    <w:rsid w:val="00856BCB"/>
    <w:rsid w:val="008601F2"/>
    <w:rsid w:val="0086020A"/>
    <w:rsid w:val="008716C7"/>
    <w:rsid w:val="00885A28"/>
    <w:rsid w:val="008A4E3A"/>
    <w:rsid w:val="00970806"/>
    <w:rsid w:val="009C5C7C"/>
    <w:rsid w:val="009C7742"/>
    <w:rsid w:val="009D768C"/>
    <w:rsid w:val="009E63F9"/>
    <w:rsid w:val="00A42910"/>
    <w:rsid w:val="00A60CD3"/>
    <w:rsid w:val="00A650F4"/>
    <w:rsid w:val="00A730CC"/>
    <w:rsid w:val="00A87CD1"/>
    <w:rsid w:val="00AA264D"/>
    <w:rsid w:val="00B3510E"/>
    <w:rsid w:val="00B50FDE"/>
    <w:rsid w:val="00B63D65"/>
    <w:rsid w:val="00B94824"/>
    <w:rsid w:val="00BF772C"/>
    <w:rsid w:val="00C01300"/>
    <w:rsid w:val="00C13B92"/>
    <w:rsid w:val="00C31ED6"/>
    <w:rsid w:val="00C4430A"/>
    <w:rsid w:val="00C44438"/>
    <w:rsid w:val="00C56404"/>
    <w:rsid w:val="00D1156B"/>
    <w:rsid w:val="00D1495E"/>
    <w:rsid w:val="00D15E0D"/>
    <w:rsid w:val="00D3666C"/>
    <w:rsid w:val="00D40AAB"/>
    <w:rsid w:val="00D43907"/>
    <w:rsid w:val="00D45C8C"/>
    <w:rsid w:val="00D45F5F"/>
    <w:rsid w:val="00D46E2D"/>
    <w:rsid w:val="00D55A9F"/>
    <w:rsid w:val="00D56406"/>
    <w:rsid w:val="00D65FF9"/>
    <w:rsid w:val="00D7141B"/>
    <w:rsid w:val="00DB2124"/>
    <w:rsid w:val="00DF0DF6"/>
    <w:rsid w:val="00E20637"/>
    <w:rsid w:val="00E56D62"/>
    <w:rsid w:val="00E8551E"/>
    <w:rsid w:val="00EE2536"/>
    <w:rsid w:val="00EE486F"/>
    <w:rsid w:val="00EF27D3"/>
    <w:rsid w:val="00EF79AA"/>
    <w:rsid w:val="00F05746"/>
    <w:rsid w:val="00F160EC"/>
    <w:rsid w:val="00F43B04"/>
    <w:rsid w:val="00F4491A"/>
    <w:rsid w:val="00F47AEB"/>
    <w:rsid w:val="00F5352A"/>
    <w:rsid w:val="00F57631"/>
    <w:rsid w:val="00F60E60"/>
    <w:rsid w:val="00F66891"/>
    <w:rsid w:val="00FA6646"/>
    <w:rsid w:val="00F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28B8"/>
  <w15:chartTrackingRefBased/>
  <w15:docId w15:val="{4DA037AE-6046-4381-AF0E-9FDB2E05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80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7E0E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7E0E"/>
    <w:pPr>
      <w:keepNext/>
      <w:keepLines/>
      <w:numPr>
        <w:ilvl w:val="1"/>
        <w:numId w:val="2"/>
      </w:numPr>
      <w:ind w:left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7E0E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60EC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60EC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60EC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60EC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60EC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60EC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аблицы"/>
    <w:basedOn w:val="a"/>
    <w:link w:val="a4"/>
    <w:qFormat/>
    <w:rsid w:val="00807EFC"/>
    <w:pPr>
      <w:spacing w:before="280"/>
      <w:ind w:firstLine="0"/>
    </w:pPr>
  </w:style>
  <w:style w:type="character" w:customStyle="1" w:styleId="a4">
    <w:name w:val="Заголовок таблицы Знак"/>
    <w:basedOn w:val="a0"/>
    <w:link w:val="a3"/>
    <w:rsid w:val="00807EFC"/>
    <w:rPr>
      <w:rFonts w:ascii="Times New Roman" w:hAnsi="Times New Roman"/>
      <w:sz w:val="28"/>
    </w:rPr>
  </w:style>
  <w:style w:type="paragraph" w:customStyle="1" w:styleId="a5">
    <w:name w:val="Код"/>
    <w:basedOn w:val="a"/>
    <w:link w:val="a6"/>
    <w:qFormat/>
    <w:rsid w:val="009D768C"/>
    <w:rPr>
      <w:sz w:val="24"/>
    </w:rPr>
  </w:style>
  <w:style w:type="character" w:customStyle="1" w:styleId="a6">
    <w:name w:val="Код Знак"/>
    <w:basedOn w:val="a0"/>
    <w:link w:val="a5"/>
    <w:rsid w:val="009D768C"/>
    <w:rPr>
      <w:rFonts w:ascii="Times New Roman" w:hAnsi="Times New Roman"/>
      <w:sz w:val="24"/>
    </w:rPr>
  </w:style>
  <w:style w:type="paragraph" w:customStyle="1" w:styleId="a7">
    <w:name w:val="Рисунок"/>
    <w:basedOn w:val="a"/>
    <w:link w:val="a8"/>
    <w:qFormat/>
    <w:rsid w:val="009D768C"/>
    <w:pPr>
      <w:spacing w:before="280" w:after="280"/>
      <w:ind w:firstLine="0"/>
      <w:jc w:val="center"/>
    </w:pPr>
  </w:style>
  <w:style w:type="character" w:customStyle="1" w:styleId="a8">
    <w:name w:val="Рисунок Знак"/>
    <w:basedOn w:val="a0"/>
    <w:link w:val="a7"/>
    <w:rsid w:val="009D768C"/>
    <w:rPr>
      <w:rFonts w:ascii="Times New Roman" w:hAnsi="Times New Roman"/>
      <w:sz w:val="28"/>
    </w:rPr>
  </w:style>
  <w:style w:type="paragraph" w:customStyle="1" w:styleId="a9">
    <w:name w:val="Текст таблицы"/>
    <w:basedOn w:val="a3"/>
    <w:link w:val="aa"/>
    <w:qFormat/>
    <w:rsid w:val="009D768C"/>
    <w:pPr>
      <w:spacing w:before="0"/>
      <w:ind w:firstLine="454"/>
    </w:pPr>
    <w:rPr>
      <w:sz w:val="24"/>
    </w:rPr>
  </w:style>
  <w:style w:type="character" w:customStyle="1" w:styleId="aa">
    <w:name w:val="Текст таблицы Знак"/>
    <w:basedOn w:val="a4"/>
    <w:link w:val="a9"/>
    <w:rsid w:val="009D768C"/>
    <w:rPr>
      <w:rFonts w:ascii="Times New Roman" w:hAnsi="Times New Roman"/>
      <w:sz w:val="24"/>
    </w:rPr>
  </w:style>
  <w:style w:type="paragraph" w:customStyle="1" w:styleId="ab">
    <w:name w:val="Шапка таблицы"/>
    <w:basedOn w:val="a9"/>
    <w:link w:val="ac"/>
    <w:qFormat/>
    <w:rsid w:val="009D768C"/>
    <w:pPr>
      <w:ind w:firstLine="0"/>
      <w:jc w:val="center"/>
    </w:pPr>
  </w:style>
  <w:style w:type="character" w:customStyle="1" w:styleId="ac">
    <w:name w:val="Шапка таблицы Знак"/>
    <w:basedOn w:val="aa"/>
    <w:link w:val="ab"/>
    <w:rsid w:val="009D768C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7E7E0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E7E0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E7E0E"/>
    <w:rPr>
      <w:rFonts w:ascii="Times New Roman" w:eastAsiaTheme="majorEastAsia" w:hAnsi="Times New Roman" w:cstheme="majorBidi"/>
      <w:b/>
      <w:sz w:val="28"/>
      <w:szCs w:val="24"/>
    </w:rPr>
  </w:style>
  <w:style w:type="paragraph" w:styleId="ad">
    <w:name w:val="List Paragraph"/>
    <w:basedOn w:val="a"/>
    <w:uiPriority w:val="34"/>
    <w:qFormat/>
    <w:rsid w:val="0047724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160E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160E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160E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160E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160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160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D1156B"/>
    <w:pPr>
      <w:tabs>
        <w:tab w:val="left" w:pos="4111"/>
        <w:tab w:val="righ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F160EC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F160EC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F16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F160E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1">
    <w:name w:val="Таблица"/>
    <w:basedOn w:val="a"/>
    <w:link w:val="af2"/>
    <w:qFormat/>
    <w:rsid w:val="00E20637"/>
    <w:pPr>
      <w:spacing w:before="280"/>
      <w:ind w:firstLine="0"/>
      <w:jc w:val="left"/>
    </w:pPr>
  </w:style>
  <w:style w:type="character" w:customStyle="1" w:styleId="af2">
    <w:name w:val="Таблица Знак"/>
    <w:aliases w:val="Без интервала Знак"/>
    <w:basedOn w:val="a0"/>
    <w:link w:val="af1"/>
    <w:uiPriority w:val="1"/>
    <w:rsid w:val="00E20637"/>
    <w:rPr>
      <w:rFonts w:ascii="Times New Roman" w:hAnsi="Times New Roman"/>
      <w:sz w:val="28"/>
      <w:lang w:val="ru-RU"/>
    </w:rPr>
  </w:style>
  <w:style w:type="character" w:styleId="af3">
    <w:name w:val="Strong"/>
    <w:basedOn w:val="a0"/>
    <w:uiPriority w:val="22"/>
    <w:qFormat/>
    <w:rsid w:val="00534D7E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D1156B"/>
    <w:pPr>
      <w:tabs>
        <w:tab w:val="right" w:pos="9345"/>
      </w:tabs>
      <w:ind w:left="561"/>
    </w:pPr>
  </w:style>
  <w:style w:type="paragraph" w:styleId="af4">
    <w:name w:val="TOC Heading"/>
    <w:basedOn w:val="1"/>
    <w:next w:val="a"/>
    <w:uiPriority w:val="39"/>
    <w:unhideWhenUsed/>
    <w:qFormat/>
    <w:rsid w:val="002027ED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customStyle="1" w:styleId="af5">
    <w:name w:val="Чертежный"/>
    <w:qFormat/>
    <w:rsid w:val="00856BC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6">
    <w:name w:val="header"/>
    <w:basedOn w:val="a"/>
    <w:link w:val="af7"/>
    <w:uiPriority w:val="99"/>
    <w:unhideWhenUsed/>
    <w:rsid w:val="00856BCB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856BCB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rsid w:val="00856BCB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856BC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Fruze\Documents\&#1075;&#1086;&#1089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F783E-D903-4829-B332-4AFA71DAC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госты</Template>
  <TotalTime>127</TotalTime>
  <Pages>18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iFruze</dc:creator>
  <cp:keywords/>
  <dc:description/>
  <cp:lastModifiedBy>fruze</cp:lastModifiedBy>
  <cp:revision>23</cp:revision>
  <dcterms:created xsi:type="dcterms:W3CDTF">2025-05-19T10:01:00Z</dcterms:created>
  <dcterms:modified xsi:type="dcterms:W3CDTF">2025-06-09T11:15:00Z</dcterms:modified>
</cp:coreProperties>
</file>